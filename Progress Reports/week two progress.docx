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17" w:rsidRDefault="003073A6" w:rsidP="00D2607E">
      <w:pPr>
        <w:pStyle w:val="Heading3"/>
        <w:rPr>
          <w:b/>
          <w:sz w:val="28"/>
        </w:rPr>
      </w:pPr>
      <w:r w:rsidRPr="003073A6">
        <w:rPr>
          <w:b/>
          <w:sz w:val="28"/>
        </w:rPr>
        <w:t xml:space="preserve">Rfu-328 Progress report: </w:t>
      </w:r>
    </w:p>
    <w:p w:rsidR="003073A6" w:rsidRPr="009E21E6" w:rsidRDefault="009E21E6" w:rsidP="003073A6">
      <w:pPr>
        <w:rPr>
          <w:rFonts w:asciiTheme="majorHAnsi" w:eastAsiaTheme="majorEastAsia" w:hAnsiTheme="majorHAnsi" w:cstheme="majorBidi"/>
          <w:b/>
          <w:color w:val="1F4D78" w:themeColor="accent1" w:themeShade="7F"/>
          <w:sz w:val="24"/>
          <w:szCs w:val="24"/>
        </w:rPr>
      </w:pPr>
      <w:r w:rsidRPr="009E21E6">
        <w:rPr>
          <w:rFonts w:asciiTheme="majorHAnsi" w:eastAsiaTheme="majorEastAsia" w:hAnsiTheme="majorHAnsi" w:cstheme="majorBidi"/>
          <w:b/>
          <w:color w:val="1F4D78" w:themeColor="accent1" w:themeShade="7F"/>
          <w:sz w:val="24"/>
          <w:szCs w:val="24"/>
        </w:rPr>
        <w:t>Week two</w:t>
      </w:r>
    </w:p>
    <w:p w:rsidR="003073A6" w:rsidRDefault="003073A6" w:rsidP="003073A6">
      <w:pPr>
        <w:pStyle w:val="Heading1"/>
      </w:pPr>
      <w:r>
        <w:t>Currently implemented:</w:t>
      </w:r>
    </w:p>
    <w:p w:rsidR="00DA3FC5" w:rsidRDefault="00DA3FC5" w:rsidP="00DA3FC5"/>
    <w:p w:rsidR="00883709" w:rsidRDefault="009E21E6" w:rsidP="00DA3FC5">
      <w:r>
        <w:t xml:space="preserve">Continuing the use of radio frequency to transfer messages from the devices, the code has been updated to create better and more efficient use of sending data and receiving data. </w:t>
      </w:r>
      <w:r w:rsidR="002211B0">
        <w:t xml:space="preserve">This is because both devices would have to needlessly waste processing time on messages that would fill the buffer of the recipient. To avoid this we have to restrict the sending of data but at the same time check that the message being sent are actually being received. Eventually the </w:t>
      </w:r>
      <w:r w:rsidR="00883709">
        <w:t>hub</w:t>
      </w:r>
      <w:r w:rsidR="002211B0">
        <w:t xml:space="preserve"> would have </w:t>
      </w:r>
      <w:r w:rsidR="00883709">
        <w:t xml:space="preserve">to make a decision based on the values sent by the controller and so a response was built into the acknowledgment message so that a led could be turned off/on with a good response time. </w:t>
      </w:r>
    </w:p>
    <w:p w:rsidR="00883709" w:rsidRDefault="00883709" w:rsidP="00DA3FC5">
      <w:r>
        <w:t xml:space="preserve"> </w:t>
      </w:r>
    </w:p>
    <w:p w:rsidR="00883709" w:rsidRDefault="00883709" w:rsidP="00DA3FC5">
      <w:r>
        <w:t xml:space="preserve">Some messages will by default not get received by the Hub or end up being corrupted for various reasons. One way we considered to deal with this was to create a backlog of messages then send them all at once until an </w:t>
      </w:r>
      <w:r w:rsidRPr="00883709">
        <w:t>acknowledgement</w:t>
      </w:r>
      <w:r>
        <w:t xml:space="preserve"> was received. This idea was scrapped since due the maximum message size is too small and so would require the resending of separate messages. Whilst this idea could be implemented using ID’s for each message </w:t>
      </w:r>
      <w:r w:rsidR="00D86F1A">
        <w:t>and acknowledgement</w:t>
      </w:r>
      <w:r>
        <w:t xml:space="preserve"> it was deemed to complex and the end user would not lose</w:t>
      </w:r>
      <w:r w:rsidR="00D86F1A">
        <w:t xml:space="preserve"> any sufficient data over the course of a day/running of the device.</w:t>
      </w:r>
    </w:p>
    <w:p w:rsidR="00733C0D" w:rsidRDefault="00D86F1A" w:rsidP="00DA3FC5">
      <w:r>
        <w:t>Instead to notify the user of consecutive non acknowledged messages the controller was equipped with a buzzer.</w:t>
      </w:r>
    </w:p>
    <w:p w:rsidR="00733C0D" w:rsidRDefault="00733C0D" w:rsidP="00733C0D">
      <w:pPr>
        <w:pStyle w:val="Heading1"/>
      </w:pPr>
      <w:r>
        <w:t>Sleep Mode:</w:t>
      </w:r>
    </w:p>
    <w:p w:rsidR="00733C0D" w:rsidRDefault="00733C0D" w:rsidP="00733C0D"/>
    <w:p w:rsidR="00733C0D" w:rsidRDefault="00733C0D" w:rsidP="00DA3FC5">
      <w:r>
        <w:t xml:space="preserve">One method to try to improve the system was sending the controllers into sleep mode when they were not receiving messages. The issue with this however is that the device also sends the radio SF into sleep preventing messages being seen. Having the device sleep for a small amount of time was also tested but the device did not gain allot of sleep time from doing this , weather this is a notable improvement over a long period of time has yet to be tested. </w:t>
      </w:r>
    </w:p>
    <w:p w:rsidR="00733C0D" w:rsidRDefault="00733C0D" w:rsidP="00733C0D">
      <w:pPr>
        <w:pStyle w:val="Heading1"/>
      </w:pPr>
      <w:r>
        <w:t>Code Explanation:</w:t>
      </w:r>
    </w:p>
    <w:p w:rsidR="00733C0D" w:rsidRPr="0090749A" w:rsidRDefault="0090749A" w:rsidP="00DA3FC5">
      <w:pPr>
        <w:rPr>
          <w:b/>
          <w:i/>
        </w:rPr>
      </w:pPr>
      <w:r w:rsidRPr="0090749A">
        <w:rPr>
          <w:b/>
          <w:i/>
        </w:rPr>
        <w:t>Controller</w:t>
      </w:r>
    </w:p>
    <w:p w:rsidR="0090749A" w:rsidRDefault="0090749A" w:rsidP="00DA3FC5"/>
    <w:p w:rsidR="0090749A" w:rsidRPr="0090749A" w:rsidRDefault="0090749A" w:rsidP="0090749A">
      <w:pPr>
        <w:rPr>
          <w:sz w:val="18"/>
        </w:rPr>
      </w:pPr>
      <w:r w:rsidRPr="0090749A">
        <w:rPr>
          <w:sz w:val="18"/>
        </w:rPr>
        <w:t>#include &lt;LLAPSerial.h&gt;</w:t>
      </w:r>
    </w:p>
    <w:p w:rsidR="0090749A" w:rsidRPr="0090749A" w:rsidRDefault="0090749A" w:rsidP="0090749A">
      <w:pPr>
        <w:rPr>
          <w:sz w:val="18"/>
        </w:rPr>
      </w:pPr>
      <w:r w:rsidRPr="0090749A">
        <w:rPr>
          <w:sz w:val="18"/>
        </w:rPr>
        <w:t>#define DEVICEID "A2"  // this is the LLAP device ID</w:t>
      </w:r>
    </w:p>
    <w:p w:rsidR="0090749A" w:rsidRPr="0090749A" w:rsidRDefault="0090749A" w:rsidP="0090749A">
      <w:pPr>
        <w:rPr>
          <w:sz w:val="18"/>
        </w:rPr>
      </w:pPr>
    </w:p>
    <w:p w:rsidR="0090749A" w:rsidRPr="0090749A" w:rsidRDefault="0090749A" w:rsidP="0090749A">
      <w:pPr>
        <w:rPr>
          <w:sz w:val="18"/>
        </w:rPr>
      </w:pPr>
      <w:r w:rsidRPr="0090749A">
        <w:rPr>
          <w:sz w:val="18"/>
        </w:rPr>
        <w:t>char incomingByte;   // the command buffer</w:t>
      </w:r>
    </w:p>
    <w:p w:rsidR="0090749A" w:rsidRPr="0090749A" w:rsidRDefault="0090749A" w:rsidP="0090749A">
      <w:pPr>
        <w:rPr>
          <w:sz w:val="18"/>
        </w:rPr>
      </w:pPr>
      <w:r w:rsidRPr="0090749A">
        <w:rPr>
          <w:sz w:val="18"/>
        </w:rPr>
        <w:t>String commandBuilder = "";</w:t>
      </w:r>
    </w:p>
    <w:p w:rsidR="0090749A" w:rsidRPr="0090749A" w:rsidRDefault="0090749A" w:rsidP="0090749A">
      <w:pPr>
        <w:rPr>
          <w:sz w:val="18"/>
        </w:rPr>
      </w:pPr>
      <w:r w:rsidRPr="0090749A">
        <w:rPr>
          <w:sz w:val="18"/>
        </w:rPr>
        <w:t>int sensorValue = 0;</w:t>
      </w:r>
    </w:p>
    <w:p w:rsidR="0090749A" w:rsidRPr="0090749A" w:rsidRDefault="0090749A" w:rsidP="0090749A">
      <w:pPr>
        <w:rPr>
          <w:sz w:val="18"/>
        </w:rPr>
      </w:pPr>
      <w:r w:rsidRPr="0090749A">
        <w:rPr>
          <w:sz w:val="18"/>
        </w:rPr>
        <w:t>boolean lightOn;</w:t>
      </w:r>
    </w:p>
    <w:p w:rsidR="0090749A" w:rsidRPr="0090749A" w:rsidRDefault="0090749A" w:rsidP="0090749A">
      <w:pPr>
        <w:rPr>
          <w:sz w:val="18"/>
        </w:rPr>
      </w:pPr>
      <w:r w:rsidRPr="0090749A">
        <w:rPr>
          <w:sz w:val="18"/>
        </w:rPr>
        <w:t>int volatile counter= 0;</w:t>
      </w:r>
    </w:p>
    <w:p w:rsidR="0090749A" w:rsidRPr="0090749A" w:rsidRDefault="0090749A" w:rsidP="0090749A">
      <w:pPr>
        <w:rPr>
          <w:sz w:val="18"/>
        </w:rPr>
      </w:pPr>
      <w:r w:rsidRPr="0090749A">
        <w:rPr>
          <w:sz w:val="18"/>
        </w:rPr>
        <w:t>int lastReading;</w:t>
      </w:r>
    </w:p>
    <w:p w:rsidR="0090749A" w:rsidRPr="0090749A" w:rsidRDefault="0090749A" w:rsidP="0090749A">
      <w:pPr>
        <w:rPr>
          <w:sz w:val="18"/>
        </w:rPr>
      </w:pPr>
      <w:r w:rsidRPr="0090749A">
        <w:rPr>
          <w:sz w:val="18"/>
        </w:rPr>
        <w:t>int missedAcknowledgementNumber = 0;</w:t>
      </w:r>
    </w:p>
    <w:p w:rsidR="0090749A" w:rsidRPr="0090749A" w:rsidRDefault="0090749A" w:rsidP="0090749A">
      <w:pPr>
        <w:rPr>
          <w:sz w:val="18"/>
        </w:rPr>
      </w:pPr>
      <w:r w:rsidRPr="0090749A">
        <w:rPr>
          <w:sz w:val="18"/>
        </w:rPr>
        <w:t>boolean signalAcknowledgement = false;;</w:t>
      </w:r>
    </w:p>
    <w:p w:rsidR="0090749A" w:rsidRDefault="0090749A" w:rsidP="0090749A">
      <w:pPr>
        <w:rPr>
          <w:sz w:val="18"/>
        </w:rPr>
      </w:pPr>
      <w:r w:rsidRPr="0090749A">
        <w:rPr>
          <w:sz w:val="18"/>
        </w:rPr>
        <w:t>//String extraCommands[10];</w:t>
      </w:r>
    </w:p>
    <w:p w:rsidR="00BF44F0" w:rsidRDefault="00BF44F0" w:rsidP="0090749A">
      <w:pPr>
        <w:rPr>
          <w:sz w:val="18"/>
        </w:rPr>
      </w:pPr>
    </w:p>
    <w:p w:rsidR="0090749A" w:rsidRDefault="0090749A" w:rsidP="0090749A">
      <w:pPr>
        <w:rPr>
          <w:b/>
          <w:i/>
        </w:rPr>
      </w:pPr>
      <w:r>
        <w:rPr>
          <w:b/>
          <w:i/>
        </w:rPr>
        <w:t xml:space="preserve">Code set up – sets up the pins that will be used for input and contains </w:t>
      </w:r>
      <w:r w:rsidR="00283F57">
        <w:rPr>
          <w:b/>
          <w:i/>
        </w:rPr>
        <w:t xml:space="preserve">basic sleep test that can be removed </w:t>
      </w:r>
    </w:p>
    <w:p w:rsidR="00BF44F0" w:rsidRPr="0090749A" w:rsidRDefault="00BF44F0" w:rsidP="0090749A">
      <w:pPr>
        <w:rPr>
          <w:b/>
          <w:i/>
        </w:rPr>
      </w:pPr>
    </w:p>
    <w:p w:rsidR="0090749A" w:rsidRPr="0090749A" w:rsidRDefault="0090749A" w:rsidP="0090749A">
      <w:pPr>
        <w:rPr>
          <w:sz w:val="18"/>
        </w:rPr>
      </w:pPr>
      <w:r w:rsidRPr="0090749A">
        <w:rPr>
          <w:sz w:val="18"/>
        </w:rPr>
        <w:lastRenderedPageBreak/>
        <w:t>void setup(){</w:t>
      </w:r>
    </w:p>
    <w:p w:rsidR="0090749A" w:rsidRPr="0090749A" w:rsidRDefault="0090749A" w:rsidP="0090749A">
      <w:pPr>
        <w:rPr>
          <w:sz w:val="18"/>
        </w:rPr>
      </w:pPr>
      <w:r w:rsidRPr="0090749A">
        <w:rPr>
          <w:sz w:val="18"/>
        </w:rPr>
        <w:t xml:space="preserve">  //sleep mode stuff</w:t>
      </w:r>
    </w:p>
    <w:p w:rsidR="0090749A" w:rsidRPr="0090749A" w:rsidRDefault="0090749A" w:rsidP="0090749A">
      <w:pPr>
        <w:rPr>
          <w:sz w:val="18"/>
        </w:rPr>
      </w:pPr>
      <w:r w:rsidRPr="0090749A">
        <w:rPr>
          <w:sz w:val="18"/>
        </w:rPr>
        <w:t xml:space="preserve">  pinMode(4,OUTPUT);           // hardwired XinoRF / RFu328 SRF sleep pin </w:t>
      </w:r>
    </w:p>
    <w:p w:rsidR="0090749A" w:rsidRPr="0090749A" w:rsidRDefault="0090749A" w:rsidP="0090749A">
      <w:pPr>
        <w:rPr>
          <w:sz w:val="18"/>
        </w:rPr>
      </w:pPr>
      <w:r w:rsidRPr="0090749A">
        <w:rPr>
          <w:sz w:val="18"/>
        </w:rPr>
        <w:t xml:space="preserve">  digitalWrite(4,LOW);          // pull sleep pin high - sleep 2 disabled</w:t>
      </w:r>
    </w:p>
    <w:p w:rsidR="0090749A" w:rsidRPr="0090749A" w:rsidRDefault="0090749A" w:rsidP="0090749A">
      <w:pPr>
        <w:rPr>
          <w:sz w:val="18"/>
        </w:rPr>
      </w:pPr>
      <w:r w:rsidRPr="0090749A">
        <w:rPr>
          <w:sz w:val="18"/>
        </w:rPr>
        <w:t xml:space="preserve">  Serial.print("+++");            // enter AT command mode</w:t>
      </w:r>
    </w:p>
    <w:p w:rsidR="0090749A" w:rsidRPr="0090749A" w:rsidRDefault="0090749A" w:rsidP="0090749A">
      <w:pPr>
        <w:rPr>
          <w:sz w:val="18"/>
        </w:rPr>
      </w:pPr>
      <w:r w:rsidRPr="0090749A">
        <w:rPr>
          <w:sz w:val="18"/>
        </w:rPr>
        <w:t xml:space="preserve">  delay(1500);                   // delay 1.5s</w:t>
      </w:r>
    </w:p>
    <w:p w:rsidR="0090749A" w:rsidRPr="0090749A" w:rsidRDefault="0090749A" w:rsidP="0090749A">
      <w:pPr>
        <w:rPr>
          <w:sz w:val="18"/>
        </w:rPr>
      </w:pPr>
      <w:r w:rsidRPr="0090749A">
        <w:rPr>
          <w:sz w:val="18"/>
        </w:rPr>
        <w:t xml:space="preserve">  Serial.println("ATSM2");         // enable sleep mode 2 &lt;0.5uA</w:t>
      </w:r>
    </w:p>
    <w:p w:rsidR="0090749A" w:rsidRPr="0090749A" w:rsidRDefault="0090749A" w:rsidP="0090749A">
      <w:pPr>
        <w:rPr>
          <w:sz w:val="18"/>
        </w:rPr>
      </w:pPr>
      <w:r w:rsidRPr="0090749A">
        <w:rPr>
          <w:sz w:val="18"/>
        </w:rPr>
        <w:t xml:space="preserve">  delay(2000);</w:t>
      </w:r>
    </w:p>
    <w:p w:rsidR="0090749A" w:rsidRPr="0090749A" w:rsidRDefault="0090749A" w:rsidP="0090749A">
      <w:pPr>
        <w:rPr>
          <w:sz w:val="18"/>
        </w:rPr>
      </w:pPr>
      <w:r w:rsidRPr="0090749A">
        <w:rPr>
          <w:sz w:val="18"/>
        </w:rPr>
        <w:t xml:space="preserve">  Serial.println("ATDN");          // exit AT command mode*/</w:t>
      </w:r>
    </w:p>
    <w:p w:rsidR="0090749A" w:rsidRPr="0090749A" w:rsidRDefault="0090749A" w:rsidP="0090749A">
      <w:pPr>
        <w:rPr>
          <w:sz w:val="18"/>
        </w:rPr>
      </w:pPr>
      <w:r w:rsidRPr="0090749A">
        <w:rPr>
          <w:sz w:val="18"/>
        </w:rPr>
        <w:t xml:space="preserve">  delay(2000);</w:t>
      </w:r>
    </w:p>
    <w:p w:rsidR="0090749A" w:rsidRPr="0090749A" w:rsidRDefault="0090749A" w:rsidP="0090749A">
      <w:pPr>
        <w:rPr>
          <w:sz w:val="18"/>
        </w:rPr>
      </w:pPr>
      <w:r w:rsidRPr="0090749A">
        <w:rPr>
          <w:sz w:val="18"/>
        </w:rPr>
        <w:t xml:space="preserve">  //Done </w:t>
      </w:r>
    </w:p>
    <w:p w:rsidR="0090749A" w:rsidRPr="0090749A" w:rsidRDefault="0090749A" w:rsidP="0090749A">
      <w:pPr>
        <w:rPr>
          <w:sz w:val="18"/>
        </w:rPr>
      </w:pPr>
    </w:p>
    <w:p w:rsidR="0090749A" w:rsidRPr="0090749A" w:rsidRDefault="0090749A" w:rsidP="0090749A">
      <w:pPr>
        <w:rPr>
          <w:sz w:val="18"/>
        </w:rPr>
      </w:pPr>
      <w:r w:rsidRPr="0090749A">
        <w:rPr>
          <w:sz w:val="18"/>
        </w:rPr>
        <w:t xml:space="preserve">  //Pins and extras </w:t>
      </w:r>
    </w:p>
    <w:p w:rsidR="0090749A" w:rsidRPr="0090749A" w:rsidRDefault="0090749A" w:rsidP="0090749A">
      <w:pPr>
        <w:rPr>
          <w:sz w:val="18"/>
        </w:rPr>
      </w:pPr>
      <w:r w:rsidRPr="0090749A">
        <w:rPr>
          <w:sz w:val="18"/>
        </w:rPr>
        <w:t xml:space="preserve">  pinMode(12, OUTPUT);   // initialize pin 12 as digital output (LED)</w:t>
      </w:r>
    </w:p>
    <w:p w:rsidR="0090749A" w:rsidRPr="0090749A" w:rsidRDefault="0090749A" w:rsidP="0090749A">
      <w:pPr>
        <w:rPr>
          <w:sz w:val="18"/>
        </w:rPr>
      </w:pPr>
      <w:r w:rsidRPr="0090749A">
        <w:rPr>
          <w:sz w:val="18"/>
        </w:rPr>
        <w:t xml:space="preserve">  pinMode(8, OUTPUT);    // initialize pin 8 to control the radio </w:t>
      </w:r>
    </w:p>
    <w:p w:rsidR="0090749A" w:rsidRPr="0090749A" w:rsidRDefault="0090749A" w:rsidP="0090749A">
      <w:pPr>
        <w:rPr>
          <w:sz w:val="18"/>
        </w:rPr>
      </w:pPr>
      <w:r w:rsidRPr="0090749A">
        <w:rPr>
          <w:sz w:val="18"/>
        </w:rPr>
        <w:t xml:space="preserve">  pinMode(6, OUTPUT);    // led pin;</w:t>
      </w:r>
    </w:p>
    <w:p w:rsidR="0090749A" w:rsidRPr="0090749A" w:rsidRDefault="0090749A" w:rsidP="0090749A">
      <w:pPr>
        <w:rPr>
          <w:sz w:val="18"/>
        </w:rPr>
      </w:pPr>
      <w:r w:rsidRPr="0090749A">
        <w:rPr>
          <w:sz w:val="18"/>
        </w:rPr>
        <w:t xml:space="preserve">  pinMode(1, INPUT);     // pin for variable Resistor input</w:t>
      </w:r>
    </w:p>
    <w:p w:rsidR="0090749A" w:rsidRPr="0090749A" w:rsidRDefault="0090749A" w:rsidP="0090749A">
      <w:pPr>
        <w:rPr>
          <w:sz w:val="18"/>
        </w:rPr>
      </w:pPr>
      <w:r w:rsidRPr="0090749A">
        <w:rPr>
          <w:sz w:val="18"/>
        </w:rPr>
        <w:t xml:space="preserve">  digitalWrite(6,HIGH );  //start of the LED to off</w:t>
      </w:r>
    </w:p>
    <w:p w:rsidR="0090749A" w:rsidRPr="0090749A" w:rsidRDefault="0090749A" w:rsidP="0090749A">
      <w:pPr>
        <w:rPr>
          <w:sz w:val="18"/>
        </w:rPr>
      </w:pPr>
      <w:r w:rsidRPr="0090749A">
        <w:rPr>
          <w:sz w:val="18"/>
        </w:rPr>
        <w:t xml:space="preserve">  digitalWrite(8, HIGH); // select the radio</w:t>
      </w:r>
    </w:p>
    <w:p w:rsidR="0090749A" w:rsidRPr="0090749A" w:rsidRDefault="0090749A" w:rsidP="0090749A">
      <w:pPr>
        <w:rPr>
          <w:sz w:val="18"/>
        </w:rPr>
      </w:pPr>
      <w:r w:rsidRPr="0090749A">
        <w:rPr>
          <w:sz w:val="18"/>
        </w:rPr>
        <w:t xml:space="preserve">  Serial.begin(115200);  // start the serial port at 115200 baud</w:t>
      </w:r>
    </w:p>
    <w:p w:rsidR="0090749A" w:rsidRPr="0090749A" w:rsidRDefault="0090749A" w:rsidP="0090749A">
      <w:pPr>
        <w:rPr>
          <w:sz w:val="18"/>
        </w:rPr>
      </w:pPr>
      <w:r w:rsidRPr="0090749A">
        <w:rPr>
          <w:sz w:val="18"/>
        </w:rPr>
        <w:t xml:space="preserve">  delay(1000);           // allow the radio to startup</w:t>
      </w:r>
    </w:p>
    <w:p w:rsidR="0090749A" w:rsidRPr="0090749A" w:rsidRDefault="0090749A" w:rsidP="0090749A">
      <w:pPr>
        <w:rPr>
          <w:sz w:val="18"/>
        </w:rPr>
      </w:pPr>
      <w:r w:rsidRPr="0090749A">
        <w:rPr>
          <w:sz w:val="18"/>
        </w:rPr>
        <w:t xml:space="preserve">  LLAP.init(DEVICEID);</w:t>
      </w:r>
    </w:p>
    <w:p w:rsidR="0090749A" w:rsidRPr="0090749A" w:rsidRDefault="0090749A" w:rsidP="0090749A">
      <w:pPr>
        <w:rPr>
          <w:sz w:val="18"/>
        </w:rPr>
      </w:pPr>
      <w:r w:rsidRPr="0090749A">
        <w:rPr>
          <w:sz w:val="18"/>
        </w:rPr>
        <w:t xml:space="preserve">  //Start up</w:t>
      </w:r>
    </w:p>
    <w:p w:rsidR="0090749A" w:rsidRPr="0090749A" w:rsidRDefault="0090749A" w:rsidP="0090749A">
      <w:pPr>
        <w:rPr>
          <w:sz w:val="18"/>
        </w:rPr>
      </w:pPr>
      <w:r w:rsidRPr="0090749A">
        <w:rPr>
          <w:sz w:val="18"/>
        </w:rPr>
        <w:t xml:space="preserve">  </w:t>
      </w:r>
    </w:p>
    <w:p w:rsidR="0090749A" w:rsidRPr="0090749A" w:rsidRDefault="0090749A" w:rsidP="0090749A">
      <w:pPr>
        <w:rPr>
          <w:sz w:val="18"/>
        </w:rPr>
      </w:pPr>
      <w:r w:rsidRPr="0090749A">
        <w:rPr>
          <w:sz w:val="18"/>
        </w:rPr>
        <w:t xml:space="preserve">  Serial.println("STARTED");</w:t>
      </w:r>
    </w:p>
    <w:p w:rsidR="0090749A" w:rsidRPr="0090749A" w:rsidRDefault="0090749A" w:rsidP="0090749A">
      <w:pPr>
        <w:rPr>
          <w:sz w:val="18"/>
        </w:rPr>
      </w:pPr>
      <w:r w:rsidRPr="0090749A">
        <w:rPr>
          <w:sz w:val="18"/>
        </w:rPr>
        <w:t xml:space="preserve">  Serial.print("ABCDEFGHIJKLMNOPQRSTUVWX");</w:t>
      </w:r>
    </w:p>
    <w:p w:rsidR="0090749A" w:rsidRPr="0090749A" w:rsidRDefault="0090749A" w:rsidP="0090749A">
      <w:pPr>
        <w:rPr>
          <w:sz w:val="18"/>
        </w:rPr>
      </w:pPr>
      <w:r w:rsidRPr="0090749A">
        <w:rPr>
          <w:sz w:val="18"/>
        </w:rPr>
        <w:t xml:space="preserve">  Serial.flush();</w:t>
      </w:r>
    </w:p>
    <w:p w:rsidR="0090749A" w:rsidRDefault="0090749A" w:rsidP="0090749A">
      <w:pPr>
        <w:rPr>
          <w:sz w:val="18"/>
        </w:rPr>
      </w:pPr>
      <w:r w:rsidRPr="0090749A">
        <w:rPr>
          <w:sz w:val="18"/>
        </w:rPr>
        <w:t>}</w:t>
      </w:r>
    </w:p>
    <w:p w:rsidR="00BF44F0" w:rsidRPr="0090749A" w:rsidRDefault="00BF44F0" w:rsidP="0090749A">
      <w:pPr>
        <w:rPr>
          <w:sz w:val="18"/>
        </w:rPr>
      </w:pPr>
    </w:p>
    <w:p w:rsidR="0090749A" w:rsidRDefault="00127097" w:rsidP="0090749A">
      <w:pPr>
        <w:rPr>
          <w:b/>
          <w:i/>
        </w:rPr>
      </w:pPr>
      <w:r>
        <w:rPr>
          <w:b/>
          <w:i/>
        </w:rPr>
        <w:t>Main loop – Will listen for a command input for 10 then send for 1. Resulting in a message being sent every 1 second and the device will listen in the meantime for an acknowledgement or another possible command</w:t>
      </w:r>
    </w:p>
    <w:p w:rsidR="00BF44F0" w:rsidRPr="0090749A" w:rsidRDefault="00BF44F0" w:rsidP="0090749A">
      <w:pPr>
        <w:rPr>
          <w:sz w:val="18"/>
        </w:rPr>
      </w:pPr>
    </w:p>
    <w:p w:rsidR="0090749A" w:rsidRPr="0090749A" w:rsidRDefault="0090749A" w:rsidP="0090749A">
      <w:pPr>
        <w:rPr>
          <w:sz w:val="18"/>
        </w:rPr>
      </w:pPr>
      <w:r w:rsidRPr="0090749A">
        <w:rPr>
          <w:sz w:val="18"/>
        </w:rPr>
        <w:t>void loop(){</w:t>
      </w:r>
    </w:p>
    <w:p w:rsidR="0090749A" w:rsidRPr="0090749A" w:rsidRDefault="0090749A" w:rsidP="0090749A">
      <w:pPr>
        <w:rPr>
          <w:sz w:val="18"/>
        </w:rPr>
      </w:pPr>
      <w:r w:rsidRPr="0090749A">
        <w:rPr>
          <w:sz w:val="18"/>
        </w:rPr>
        <w:t xml:space="preserve">  //Check for messages</w:t>
      </w:r>
    </w:p>
    <w:p w:rsidR="0090749A" w:rsidRPr="0090749A" w:rsidRDefault="0090749A" w:rsidP="0090749A">
      <w:pPr>
        <w:rPr>
          <w:sz w:val="18"/>
        </w:rPr>
      </w:pPr>
      <w:r w:rsidRPr="0090749A">
        <w:rPr>
          <w:sz w:val="18"/>
        </w:rPr>
        <w:t xml:space="preserve">  if(counter&gt;10){</w:t>
      </w:r>
    </w:p>
    <w:p w:rsidR="0090749A" w:rsidRPr="0090749A" w:rsidRDefault="0090749A" w:rsidP="0090749A">
      <w:pPr>
        <w:rPr>
          <w:sz w:val="18"/>
        </w:rPr>
      </w:pPr>
      <w:r w:rsidRPr="0090749A">
        <w:rPr>
          <w:sz w:val="18"/>
        </w:rPr>
        <w:t xml:space="preserve">    //sending message to the hub</w:t>
      </w:r>
    </w:p>
    <w:p w:rsidR="0090749A" w:rsidRPr="0090749A" w:rsidRDefault="0090749A" w:rsidP="0090749A">
      <w:pPr>
        <w:rPr>
          <w:sz w:val="18"/>
        </w:rPr>
      </w:pPr>
      <w:r w:rsidRPr="0090749A">
        <w:rPr>
          <w:sz w:val="18"/>
        </w:rPr>
        <w:t xml:space="preserve">    sendDataToHub();</w:t>
      </w:r>
    </w:p>
    <w:p w:rsidR="0090749A" w:rsidRPr="0090749A" w:rsidRDefault="0090749A" w:rsidP="0090749A">
      <w:pPr>
        <w:rPr>
          <w:sz w:val="18"/>
        </w:rPr>
      </w:pPr>
      <w:r w:rsidRPr="0090749A">
        <w:rPr>
          <w:sz w:val="18"/>
        </w:rPr>
        <w:t xml:space="preserve">  }else{</w:t>
      </w:r>
    </w:p>
    <w:p w:rsidR="0090749A" w:rsidRPr="0090749A" w:rsidRDefault="0090749A" w:rsidP="0090749A">
      <w:pPr>
        <w:rPr>
          <w:sz w:val="18"/>
        </w:rPr>
      </w:pPr>
      <w:r w:rsidRPr="0090749A">
        <w:rPr>
          <w:sz w:val="18"/>
        </w:rPr>
        <w:t xml:space="preserve">    //listern to responses from the hub</w:t>
      </w:r>
    </w:p>
    <w:p w:rsidR="0090749A" w:rsidRPr="0090749A" w:rsidRDefault="0090749A" w:rsidP="0090749A">
      <w:pPr>
        <w:rPr>
          <w:sz w:val="18"/>
        </w:rPr>
      </w:pPr>
      <w:r w:rsidRPr="0090749A">
        <w:rPr>
          <w:sz w:val="18"/>
        </w:rPr>
        <w:t xml:space="preserve">    listernToHub();</w:t>
      </w:r>
    </w:p>
    <w:p w:rsidR="0090749A" w:rsidRPr="0090749A" w:rsidRDefault="0090749A" w:rsidP="0090749A">
      <w:pPr>
        <w:rPr>
          <w:sz w:val="18"/>
        </w:rPr>
      </w:pPr>
      <w:r w:rsidRPr="0090749A">
        <w:rPr>
          <w:sz w:val="18"/>
        </w:rPr>
        <w:t xml:space="preserve">  }</w:t>
      </w:r>
    </w:p>
    <w:p w:rsidR="0090749A" w:rsidRPr="0090749A" w:rsidRDefault="0090749A" w:rsidP="0090749A">
      <w:pPr>
        <w:rPr>
          <w:sz w:val="18"/>
        </w:rPr>
      </w:pPr>
      <w:r w:rsidRPr="0090749A">
        <w:rPr>
          <w:sz w:val="18"/>
        </w:rPr>
        <w:t xml:space="preserve">  delay(100);</w:t>
      </w:r>
    </w:p>
    <w:p w:rsidR="0090749A" w:rsidRDefault="0090749A" w:rsidP="0090749A">
      <w:pPr>
        <w:rPr>
          <w:sz w:val="18"/>
        </w:rPr>
      </w:pPr>
      <w:r w:rsidRPr="0090749A">
        <w:rPr>
          <w:sz w:val="18"/>
        </w:rPr>
        <w:t>}</w:t>
      </w:r>
    </w:p>
    <w:p w:rsidR="00BF44F0" w:rsidRDefault="00BF44F0" w:rsidP="0090749A">
      <w:pPr>
        <w:rPr>
          <w:sz w:val="18"/>
        </w:rPr>
      </w:pPr>
    </w:p>
    <w:p w:rsidR="00127097" w:rsidRDefault="00127097" w:rsidP="0090749A">
      <w:pPr>
        <w:rPr>
          <w:b/>
          <w:i/>
        </w:rPr>
      </w:pPr>
      <w:r>
        <w:rPr>
          <w:b/>
          <w:i/>
        </w:rPr>
        <w:t xml:space="preserve">Sending data to the hub – counts if the last message has not been acknowledged, outputting a noise to the buzzer if more than 5 consecutive missed acknowledgements. Will </w:t>
      </w:r>
      <w:r w:rsidR="00B36E79">
        <w:rPr>
          <w:b/>
          <w:i/>
        </w:rPr>
        <w:t>also sends</w:t>
      </w:r>
      <w:r>
        <w:rPr>
          <w:b/>
          <w:i/>
        </w:rPr>
        <w:t xml:space="preserve"> a reading of the sensor pin to the hub.</w:t>
      </w:r>
    </w:p>
    <w:p w:rsidR="00BF44F0" w:rsidRPr="0090749A" w:rsidRDefault="00BF44F0" w:rsidP="0090749A">
      <w:pPr>
        <w:rPr>
          <w:sz w:val="18"/>
        </w:rPr>
      </w:pPr>
    </w:p>
    <w:p w:rsidR="0090749A" w:rsidRPr="0090749A" w:rsidRDefault="0090749A" w:rsidP="0090749A">
      <w:pPr>
        <w:rPr>
          <w:sz w:val="18"/>
        </w:rPr>
      </w:pPr>
      <w:r w:rsidRPr="0090749A">
        <w:rPr>
          <w:sz w:val="18"/>
        </w:rPr>
        <w:t>void sendDataToHub(){</w:t>
      </w:r>
    </w:p>
    <w:p w:rsidR="0090749A" w:rsidRPr="0090749A" w:rsidRDefault="0090749A" w:rsidP="0090749A">
      <w:pPr>
        <w:rPr>
          <w:sz w:val="18"/>
        </w:rPr>
      </w:pPr>
      <w:r w:rsidRPr="0090749A">
        <w:rPr>
          <w:sz w:val="18"/>
        </w:rPr>
        <w:t xml:space="preserve">    sendSensorData();</w:t>
      </w:r>
    </w:p>
    <w:p w:rsidR="0090749A" w:rsidRPr="0090749A" w:rsidRDefault="0090749A" w:rsidP="0090749A">
      <w:pPr>
        <w:rPr>
          <w:sz w:val="18"/>
        </w:rPr>
      </w:pPr>
      <w:r w:rsidRPr="0090749A">
        <w:rPr>
          <w:sz w:val="18"/>
        </w:rPr>
        <w:t xml:space="preserve">    counter=0;</w:t>
      </w:r>
    </w:p>
    <w:p w:rsidR="0090749A" w:rsidRPr="0090749A" w:rsidRDefault="0090749A" w:rsidP="0090749A">
      <w:pPr>
        <w:rPr>
          <w:sz w:val="18"/>
        </w:rPr>
      </w:pPr>
      <w:r w:rsidRPr="0090749A">
        <w:rPr>
          <w:sz w:val="18"/>
        </w:rPr>
        <w:t xml:space="preserve">    //check if our signal has been accepted</w:t>
      </w:r>
    </w:p>
    <w:p w:rsidR="0090749A" w:rsidRPr="0090749A" w:rsidRDefault="0090749A" w:rsidP="0090749A">
      <w:pPr>
        <w:rPr>
          <w:sz w:val="18"/>
        </w:rPr>
      </w:pPr>
      <w:r w:rsidRPr="0090749A">
        <w:rPr>
          <w:sz w:val="18"/>
        </w:rPr>
        <w:t xml:space="preserve">    if(signalAcknowledgement == false){</w:t>
      </w:r>
    </w:p>
    <w:p w:rsidR="0090749A" w:rsidRPr="0090749A" w:rsidRDefault="0090749A" w:rsidP="0090749A">
      <w:pPr>
        <w:rPr>
          <w:sz w:val="18"/>
        </w:rPr>
      </w:pPr>
      <w:r w:rsidRPr="0090749A">
        <w:rPr>
          <w:sz w:val="18"/>
        </w:rPr>
        <w:t xml:space="preserve">      //signal not </w:t>
      </w:r>
      <w:r w:rsidR="0099109E" w:rsidRPr="0090749A">
        <w:rPr>
          <w:sz w:val="18"/>
        </w:rPr>
        <w:t>received</w:t>
      </w:r>
    </w:p>
    <w:p w:rsidR="0090749A" w:rsidRPr="0090749A" w:rsidRDefault="0090749A" w:rsidP="0090749A">
      <w:pPr>
        <w:rPr>
          <w:sz w:val="18"/>
        </w:rPr>
      </w:pPr>
      <w:r w:rsidRPr="0090749A">
        <w:rPr>
          <w:sz w:val="18"/>
        </w:rPr>
        <w:t xml:space="preserve">      missedAcknowledgementNumber++;</w:t>
      </w:r>
    </w:p>
    <w:p w:rsidR="0090749A" w:rsidRPr="0090749A" w:rsidRDefault="0090749A" w:rsidP="0090749A">
      <w:pPr>
        <w:rPr>
          <w:sz w:val="18"/>
        </w:rPr>
      </w:pPr>
      <w:r w:rsidRPr="0090749A">
        <w:rPr>
          <w:sz w:val="18"/>
        </w:rPr>
        <w:t xml:space="preserve">    }else{</w:t>
      </w:r>
    </w:p>
    <w:p w:rsidR="0090749A" w:rsidRPr="0090749A" w:rsidRDefault="0090749A" w:rsidP="0090749A">
      <w:pPr>
        <w:rPr>
          <w:sz w:val="18"/>
        </w:rPr>
      </w:pPr>
      <w:r w:rsidRPr="0090749A">
        <w:rPr>
          <w:sz w:val="18"/>
        </w:rPr>
        <w:lastRenderedPageBreak/>
        <w:t xml:space="preserve">      signalAcknowledgement = false;</w:t>
      </w:r>
    </w:p>
    <w:p w:rsidR="0090749A" w:rsidRPr="0090749A" w:rsidRDefault="0090749A" w:rsidP="0090749A">
      <w:pPr>
        <w:rPr>
          <w:sz w:val="18"/>
        </w:rPr>
      </w:pPr>
      <w:r w:rsidRPr="0090749A">
        <w:rPr>
          <w:sz w:val="18"/>
        </w:rPr>
        <w:t xml:space="preserve">    }</w:t>
      </w:r>
    </w:p>
    <w:p w:rsidR="0090749A" w:rsidRPr="0090749A" w:rsidRDefault="0090749A" w:rsidP="0090749A">
      <w:pPr>
        <w:rPr>
          <w:sz w:val="18"/>
        </w:rPr>
      </w:pPr>
      <w:r w:rsidRPr="0090749A">
        <w:rPr>
          <w:sz w:val="18"/>
        </w:rPr>
        <w:t xml:space="preserve">    if(missedAcknowledgementNumber == 5){</w:t>
      </w:r>
    </w:p>
    <w:p w:rsidR="0090749A" w:rsidRPr="0090749A" w:rsidRDefault="0090749A" w:rsidP="0090749A">
      <w:pPr>
        <w:rPr>
          <w:sz w:val="18"/>
        </w:rPr>
      </w:pPr>
      <w:r w:rsidRPr="0090749A">
        <w:rPr>
          <w:sz w:val="18"/>
        </w:rPr>
        <w:t xml:space="preserve">      tone(5,1000,250);</w:t>
      </w:r>
    </w:p>
    <w:p w:rsidR="0090749A" w:rsidRPr="0090749A" w:rsidRDefault="0090749A" w:rsidP="0090749A">
      <w:pPr>
        <w:rPr>
          <w:sz w:val="18"/>
        </w:rPr>
      </w:pPr>
      <w:r w:rsidRPr="0090749A">
        <w:rPr>
          <w:sz w:val="18"/>
        </w:rPr>
        <w:t xml:space="preserve">      missedAcknowledgementNumber=0;</w:t>
      </w:r>
    </w:p>
    <w:p w:rsidR="0090749A" w:rsidRPr="0090749A" w:rsidRDefault="0090749A" w:rsidP="0090749A">
      <w:pPr>
        <w:rPr>
          <w:sz w:val="18"/>
        </w:rPr>
      </w:pPr>
      <w:r w:rsidRPr="0090749A">
        <w:rPr>
          <w:sz w:val="18"/>
        </w:rPr>
        <w:t xml:space="preserve">    }</w:t>
      </w:r>
    </w:p>
    <w:p w:rsidR="0090749A" w:rsidRDefault="0090749A" w:rsidP="0090749A">
      <w:pPr>
        <w:rPr>
          <w:sz w:val="18"/>
        </w:rPr>
      </w:pPr>
      <w:r w:rsidRPr="0090749A">
        <w:rPr>
          <w:sz w:val="18"/>
        </w:rPr>
        <w:t>}</w:t>
      </w:r>
    </w:p>
    <w:p w:rsidR="00BF44F0" w:rsidRDefault="00BF44F0" w:rsidP="0090749A">
      <w:pPr>
        <w:rPr>
          <w:sz w:val="18"/>
        </w:rPr>
      </w:pPr>
    </w:p>
    <w:p w:rsidR="00B36E79" w:rsidRDefault="00B36E79" w:rsidP="0090749A">
      <w:pPr>
        <w:rPr>
          <w:b/>
          <w:i/>
        </w:rPr>
      </w:pPr>
      <w:r>
        <w:rPr>
          <w:b/>
          <w:i/>
        </w:rPr>
        <w:t>Checks if the hub has sent any messages to the controller and increments the counter used to balance the sending and listening times. If an acknowledgement was sent will also take note of it.</w:t>
      </w:r>
    </w:p>
    <w:p w:rsidR="00BF44F0" w:rsidRPr="0090749A" w:rsidRDefault="00BF44F0" w:rsidP="0090749A">
      <w:pPr>
        <w:rPr>
          <w:sz w:val="18"/>
        </w:rPr>
      </w:pPr>
    </w:p>
    <w:p w:rsidR="0090749A" w:rsidRPr="0090749A" w:rsidRDefault="0090749A" w:rsidP="0090749A">
      <w:pPr>
        <w:rPr>
          <w:sz w:val="18"/>
        </w:rPr>
      </w:pPr>
      <w:r w:rsidRPr="0090749A">
        <w:rPr>
          <w:sz w:val="18"/>
        </w:rPr>
        <w:t>void listernToHub(){</w:t>
      </w:r>
    </w:p>
    <w:p w:rsidR="0090749A" w:rsidRPr="0090749A" w:rsidRDefault="0090749A" w:rsidP="0090749A">
      <w:pPr>
        <w:rPr>
          <w:sz w:val="18"/>
        </w:rPr>
      </w:pPr>
      <w:r w:rsidRPr="0090749A">
        <w:rPr>
          <w:sz w:val="18"/>
        </w:rPr>
        <w:t xml:space="preserve">    counter++;</w:t>
      </w:r>
    </w:p>
    <w:p w:rsidR="0090749A" w:rsidRPr="0090749A" w:rsidRDefault="0090749A" w:rsidP="0090749A">
      <w:pPr>
        <w:rPr>
          <w:sz w:val="18"/>
        </w:rPr>
      </w:pPr>
      <w:r w:rsidRPr="0090749A">
        <w:rPr>
          <w:sz w:val="18"/>
        </w:rPr>
        <w:t xml:space="preserve">    if(LLAPmessageReceiver()){</w:t>
      </w:r>
    </w:p>
    <w:p w:rsidR="0090749A" w:rsidRPr="0090749A" w:rsidRDefault="0090749A" w:rsidP="0090749A">
      <w:pPr>
        <w:rPr>
          <w:sz w:val="18"/>
        </w:rPr>
      </w:pPr>
      <w:r w:rsidRPr="0090749A">
        <w:rPr>
          <w:sz w:val="18"/>
        </w:rPr>
        <w:t xml:space="preserve">      //not received</w:t>
      </w:r>
    </w:p>
    <w:p w:rsidR="0090749A" w:rsidRPr="0090749A" w:rsidRDefault="0090749A" w:rsidP="0090749A">
      <w:pPr>
        <w:rPr>
          <w:sz w:val="18"/>
        </w:rPr>
      </w:pPr>
      <w:r w:rsidRPr="0090749A">
        <w:rPr>
          <w:sz w:val="18"/>
        </w:rPr>
        <w:t xml:space="preserve">    }else{</w:t>
      </w:r>
    </w:p>
    <w:p w:rsidR="0090749A" w:rsidRPr="0090749A" w:rsidRDefault="0090749A" w:rsidP="0090749A">
      <w:pPr>
        <w:rPr>
          <w:sz w:val="18"/>
        </w:rPr>
      </w:pPr>
      <w:r w:rsidRPr="0090749A">
        <w:rPr>
          <w:sz w:val="18"/>
        </w:rPr>
        <w:t xml:space="preserve">      //signal received</w:t>
      </w:r>
    </w:p>
    <w:p w:rsidR="0090749A" w:rsidRPr="0090749A" w:rsidRDefault="0090749A" w:rsidP="0090749A">
      <w:pPr>
        <w:rPr>
          <w:sz w:val="18"/>
        </w:rPr>
      </w:pPr>
      <w:r w:rsidRPr="0090749A">
        <w:rPr>
          <w:sz w:val="18"/>
        </w:rPr>
        <w:t xml:space="preserve">      signalAcknowledgement = true;</w:t>
      </w:r>
    </w:p>
    <w:p w:rsidR="0090749A" w:rsidRPr="0090749A" w:rsidRDefault="0090749A" w:rsidP="0090749A">
      <w:pPr>
        <w:rPr>
          <w:sz w:val="18"/>
        </w:rPr>
      </w:pPr>
      <w:r w:rsidRPr="0090749A">
        <w:rPr>
          <w:sz w:val="18"/>
        </w:rPr>
        <w:t xml:space="preserve">      //resset the counter since we are still in comunication with the hub</w:t>
      </w:r>
    </w:p>
    <w:p w:rsidR="0090749A" w:rsidRPr="0090749A" w:rsidRDefault="0090749A" w:rsidP="0090749A">
      <w:pPr>
        <w:rPr>
          <w:sz w:val="18"/>
        </w:rPr>
      </w:pPr>
      <w:r w:rsidRPr="0090749A">
        <w:rPr>
          <w:sz w:val="18"/>
        </w:rPr>
        <w:t xml:space="preserve">      missedAcknowledgementNumber=0;</w:t>
      </w:r>
    </w:p>
    <w:p w:rsidR="0090749A" w:rsidRPr="0090749A" w:rsidRDefault="0090749A" w:rsidP="0090749A">
      <w:pPr>
        <w:rPr>
          <w:sz w:val="18"/>
        </w:rPr>
      </w:pPr>
      <w:r w:rsidRPr="0090749A">
        <w:rPr>
          <w:sz w:val="18"/>
        </w:rPr>
        <w:t xml:space="preserve">    }</w:t>
      </w:r>
    </w:p>
    <w:p w:rsidR="00080295" w:rsidRDefault="0090749A" w:rsidP="0090749A">
      <w:pPr>
        <w:rPr>
          <w:sz w:val="18"/>
        </w:rPr>
      </w:pPr>
      <w:r w:rsidRPr="0090749A">
        <w:rPr>
          <w:sz w:val="18"/>
        </w:rPr>
        <w:t>}</w:t>
      </w:r>
    </w:p>
    <w:p w:rsidR="00080295" w:rsidRDefault="00080295" w:rsidP="0090749A">
      <w:pPr>
        <w:rPr>
          <w:sz w:val="18"/>
        </w:rPr>
      </w:pPr>
    </w:p>
    <w:p w:rsidR="00080295" w:rsidRDefault="00080295" w:rsidP="0090749A">
      <w:pPr>
        <w:rPr>
          <w:b/>
          <w:i/>
        </w:rPr>
      </w:pPr>
      <w:r>
        <w:rPr>
          <w:b/>
          <w:i/>
        </w:rPr>
        <w:t>Receives a string and compares it to a list of commands; commands will each perform some task. Function will return false if the command sent was an acknowledgement.</w:t>
      </w:r>
    </w:p>
    <w:p w:rsidR="00080295" w:rsidRPr="0090749A" w:rsidRDefault="00080295" w:rsidP="0090749A">
      <w:pPr>
        <w:rPr>
          <w:sz w:val="18"/>
        </w:rPr>
      </w:pPr>
    </w:p>
    <w:p w:rsidR="0090749A" w:rsidRPr="0090749A" w:rsidRDefault="0090749A" w:rsidP="0090749A">
      <w:pPr>
        <w:rPr>
          <w:sz w:val="18"/>
        </w:rPr>
      </w:pPr>
      <w:r w:rsidRPr="0090749A">
        <w:rPr>
          <w:sz w:val="18"/>
        </w:rPr>
        <w:t>boolean commandHandler(String incomingCommand){</w:t>
      </w:r>
    </w:p>
    <w:p w:rsidR="0090749A" w:rsidRPr="0090749A" w:rsidRDefault="0090749A" w:rsidP="0090749A">
      <w:pPr>
        <w:rPr>
          <w:sz w:val="18"/>
        </w:rPr>
      </w:pPr>
      <w:r w:rsidRPr="0090749A">
        <w:rPr>
          <w:sz w:val="18"/>
        </w:rPr>
        <w:t xml:space="preserve">  //takes in the command</w:t>
      </w:r>
    </w:p>
    <w:p w:rsidR="0090749A" w:rsidRPr="0090749A" w:rsidRDefault="0090749A" w:rsidP="0090749A">
      <w:pPr>
        <w:rPr>
          <w:sz w:val="18"/>
        </w:rPr>
      </w:pPr>
      <w:r w:rsidRPr="0090749A">
        <w:rPr>
          <w:sz w:val="18"/>
        </w:rPr>
        <w:t xml:space="preserve">  if(incomingCommand =="DONEON---"){</w:t>
      </w:r>
    </w:p>
    <w:p w:rsidR="0090749A" w:rsidRPr="0090749A" w:rsidRDefault="0090749A" w:rsidP="0090749A">
      <w:pPr>
        <w:rPr>
          <w:sz w:val="18"/>
        </w:rPr>
      </w:pPr>
      <w:r w:rsidRPr="0090749A">
        <w:rPr>
          <w:sz w:val="18"/>
        </w:rPr>
        <w:t xml:space="preserve">    //message Acknowledgement</w:t>
      </w:r>
    </w:p>
    <w:p w:rsidR="0090749A" w:rsidRPr="0090749A" w:rsidRDefault="0090749A" w:rsidP="0090749A">
      <w:pPr>
        <w:rPr>
          <w:sz w:val="18"/>
        </w:rPr>
      </w:pPr>
      <w:r w:rsidRPr="0090749A">
        <w:rPr>
          <w:sz w:val="18"/>
        </w:rPr>
        <w:t xml:space="preserve">    digitalWrite(6, HIGH);</w:t>
      </w:r>
    </w:p>
    <w:p w:rsidR="0090749A" w:rsidRPr="0090749A" w:rsidRDefault="0090749A" w:rsidP="0090749A">
      <w:pPr>
        <w:rPr>
          <w:sz w:val="18"/>
        </w:rPr>
      </w:pPr>
      <w:r w:rsidRPr="0090749A">
        <w:rPr>
          <w:sz w:val="18"/>
        </w:rPr>
        <w:t xml:space="preserve">    //Serial.println("MESSAGE ACKNOWLEDGED");</w:t>
      </w:r>
    </w:p>
    <w:p w:rsidR="0090749A" w:rsidRPr="0090749A" w:rsidRDefault="0090749A" w:rsidP="0090749A">
      <w:pPr>
        <w:rPr>
          <w:sz w:val="18"/>
        </w:rPr>
      </w:pPr>
      <w:r w:rsidRPr="0090749A">
        <w:rPr>
          <w:sz w:val="18"/>
        </w:rPr>
        <w:t xml:space="preserve">    return false;</w:t>
      </w:r>
    </w:p>
    <w:p w:rsidR="0090749A" w:rsidRPr="0090749A" w:rsidRDefault="0090749A" w:rsidP="0090749A">
      <w:pPr>
        <w:rPr>
          <w:sz w:val="18"/>
        </w:rPr>
      </w:pPr>
      <w:r w:rsidRPr="0090749A">
        <w:rPr>
          <w:sz w:val="18"/>
        </w:rPr>
        <w:t xml:space="preserve">  }</w:t>
      </w:r>
    </w:p>
    <w:p w:rsidR="0090749A" w:rsidRPr="0090749A" w:rsidRDefault="0090749A" w:rsidP="0090749A">
      <w:pPr>
        <w:rPr>
          <w:sz w:val="18"/>
        </w:rPr>
      </w:pPr>
      <w:r w:rsidRPr="0090749A">
        <w:rPr>
          <w:sz w:val="18"/>
        </w:rPr>
        <w:t xml:space="preserve">  else if(incomingCommand =="DONEOFF--"){</w:t>
      </w:r>
    </w:p>
    <w:p w:rsidR="0090749A" w:rsidRPr="0090749A" w:rsidRDefault="0090749A" w:rsidP="0090749A">
      <w:pPr>
        <w:rPr>
          <w:sz w:val="18"/>
        </w:rPr>
      </w:pPr>
      <w:r w:rsidRPr="0090749A">
        <w:rPr>
          <w:sz w:val="18"/>
        </w:rPr>
        <w:t xml:space="preserve">    //message Acknowledgement</w:t>
      </w:r>
    </w:p>
    <w:p w:rsidR="0090749A" w:rsidRPr="0090749A" w:rsidRDefault="0090749A" w:rsidP="0090749A">
      <w:pPr>
        <w:rPr>
          <w:sz w:val="18"/>
        </w:rPr>
      </w:pPr>
      <w:r w:rsidRPr="0090749A">
        <w:rPr>
          <w:sz w:val="18"/>
        </w:rPr>
        <w:t xml:space="preserve">    digitalWrite(6, LOW);</w:t>
      </w:r>
    </w:p>
    <w:p w:rsidR="0090749A" w:rsidRPr="0090749A" w:rsidRDefault="0090749A" w:rsidP="0090749A">
      <w:pPr>
        <w:rPr>
          <w:sz w:val="18"/>
        </w:rPr>
      </w:pPr>
      <w:r w:rsidRPr="0090749A">
        <w:rPr>
          <w:sz w:val="18"/>
        </w:rPr>
        <w:t xml:space="preserve">    //Serial.println("MESSAGE ACKNOWLEDGED");</w:t>
      </w:r>
    </w:p>
    <w:p w:rsidR="0090749A" w:rsidRPr="0090749A" w:rsidRDefault="0090749A" w:rsidP="0090749A">
      <w:pPr>
        <w:rPr>
          <w:sz w:val="18"/>
        </w:rPr>
      </w:pPr>
      <w:r w:rsidRPr="0090749A">
        <w:rPr>
          <w:sz w:val="18"/>
        </w:rPr>
        <w:t xml:space="preserve">    return false;</w:t>
      </w:r>
    </w:p>
    <w:p w:rsidR="0090749A" w:rsidRPr="0090749A" w:rsidRDefault="0090749A" w:rsidP="0090749A">
      <w:pPr>
        <w:rPr>
          <w:sz w:val="18"/>
        </w:rPr>
      </w:pPr>
      <w:r w:rsidRPr="0090749A">
        <w:rPr>
          <w:sz w:val="18"/>
        </w:rPr>
        <w:t xml:space="preserve">  }else{</w:t>
      </w:r>
    </w:p>
    <w:p w:rsidR="0090749A" w:rsidRPr="0090749A" w:rsidRDefault="0090749A" w:rsidP="0090749A">
      <w:pPr>
        <w:rPr>
          <w:sz w:val="18"/>
        </w:rPr>
      </w:pPr>
      <w:r w:rsidRPr="0090749A">
        <w:rPr>
          <w:sz w:val="18"/>
        </w:rPr>
        <w:t xml:space="preserve">    //command not recognised</w:t>
      </w:r>
    </w:p>
    <w:p w:rsidR="0090749A" w:rsidRPr="0090749A" w:rsidRDefault="0090749A" w:rsidP="0090749A">
      <w:pPr>
        <w:rPr>
          <w:sz w:val="18"/>
        </w:rPr>
      </w:pPr>
      <w:r w:rsidRPr="0090749A">
        <w:rPr>
          <w:sz w:val="18"/>
        </w:rPr>
        <w:t xml:space="preserve">    //Serial.println("COMMAND NOT RECOGNISED");</w:t>
      </w:r>
    </w:p>
    <w:p w:rsidR="0090749A" w:rsidRPr="0090749A" w:rsidRDefault="0090749A" w:rsidP="0090749A">
      <w:pPr>
        <w:rPr>
          <w:sz w:val="18"/>
        </w:rPr>
      </w:pPr>
      <w:r w:rsidRPr="0090749A">
        <w:rPr>
          <w:sz w:val="18"/>
        </w:rPr>
        <w:t xml:space="preserve">  }</w:t>
      </w:r>
    </w:p>
    <w:p w:rsidR="0090749A" w:rsidRPr="0090749A" w:rsidRDefault="0090749A" w:rsidP="0090749A">
      <w:pPr>
        <w:rPr>
          <w:sz w:val="18"/>
        </w:rPr>
      </w:pPr>
      <w:r w:rsidRPr="0090749A">
        <w:rPr>
          <w:sz w:val="18"/>
        </w:rPr>
        <w:t xml:space="preserve">  return true;</w:t>
      </w:r>
    </w:p>
    <w:p w:rsidR="0090749A" w:rsidRDefault="0090749A" w:rsidP="0090749A">
      <w:pPr>
        <w:rPr>
          <w:sz w:val="18"/>
        </w:rPr>
      </w:pPr>
      <w:r w:rsidRPr="0090749A">
        <w:rPr>
          <w:sz w:val="18"/>
        </w:rPr>
        <w:t>}</w:t>
      </w:r>
    </w:p>
    <w:p w:rsidR="00080295" w:rsidRDefault="00080295" w:rsidP="0090749A">
      <w:pPr>
        <w:rPr>
          <w:sz w:val="18"/>
        </w:rPr>
      </w:pPr>
    </w:p>
    <w:p w:rsidR="00080295" w:rsidRDefault="00080295" w:rsidP="0090749A">
      <w:pPr>
        <w:rPr>
          <w:sz w:val="18"/>
        </w:rPr>
      </w:pPr>
      <w:r>
        <w:rPr>
          <w:b/>
          <w:i/>
        </w:rPr>
        <w:t>Will check if a message has been sent. If so then the command will be stripped from the message and passed for processing. Returns false if a command was an acknowledgement.</w:t>
      </w:r>
    </w:p>
    <w:p w:rsidR="00080295" w:rsidRPr="0090749A" w:rsidRDefault="00080295" w:rsidP="0090749A">
      <w:pPr>
        <w:rPr>
          <w:sz w:val="18"/>
        </w:rPr>
      </w:pPr>
    </w:p>
    <w:p w:rsidR="0090749A" w:rsidRPr="0090749A" w:rsidRDefault="0090749A" w:rsidP="0090749A">
      <w:pPr>
        <w:rPr>
          <w:sz w:val="18"/>
        </w:rPr>
      </w:pPr>
      <w:r w:rsidRPr="0090749A">
        <w:rPr>
          <w:sz w:val="18"/>
        </w:rPr>
        <w:t>boolean LLAPmessageReceiver(){</w:t>
      </w:r>
    </w:p>
    <w:p w:rsidR="0090749A" w:rsidRPr="0090749A" w:rsidRDefault="0090749A" w:rsidP="0090749A">
      <w:pPr>
        <w:rPr>
          <w:sz w:val="18"/>
        </w:rPr>
      </w:pPr>
      <w:r w:rsidRPr="0090749A">
        <w:rPr>
          <w:sz w:val="18"/>
        </w:rPr>
        <w:t xml:space="preserve">  //used only to acknolege a previous message;</w:t>
      </w:r>
    </w:p>
    <w:p w:rsidR="0090749A" w:rsidRPr="0090749A" w:rsidRDefault="0090749A" w:rsidP="0090749A">
      <w:pPr>
        <w:rPr>
          <w:sz w:val="18"/>
        </w:rPr>
      </w:pPr>
      <w:r w:rsidRPr="0090749A">
        <w:rPr>
          <w:sz w:val="18"/>
        </w:rPr>
        <w:t xml:space="preserve">  boolean messageAcknowledgement;</w:t>
      </w:r>
    </w:p>
    <w:p w:rsidR="0090749A" w:rsidRPr="0090749A" w:rsidRDefault="0090749A" w:rsidP="0090749A">
      <w:pPr>
        <w:rPr>
          <w:sz w:val="18"/>
        </w:rPr>
      </w:pPr>
      <w:r w:rsidRPr="0090749A">
        <w:rPr>
          <w:sz w:val="18"/>
        </w:rPr>
        <w:t xml:space="preserve">  if (LLAP.bMsgReceived) {</w:t>
      </w:r>
    </w:p>
    <w:p w:rsidR="0090749A" w:rsidRPr="0090749A" w:rsidRDefault="0090749A" w:rsidP="0090749A">
      <w:pPr>
        <w:rPr>
          <w:sz w:val="18"/>
        </w:rPr>
      </w:pPr>
      <w:r w:rsidRPr="0090749A">
        <w:rPr>
          <w:sz w:val="18"/>
        </w:rPr>
        <w:t xml:space="preserve">    //collects message</w:t>
      </w:r>
    </w:p>
    <w:p w:rsidR="0090749A" w:rsidRPr="0090749A" w:rsidRDefault="0090749A" w:rsidP="0090749A">
      <w:pPr>
        <w:rPr>
          <w:sz w:val="18"/>
        </w:rPr>
      </w:pPr>
      <w:r w:rsidRPr="0090749A">
        <w:rPr>
          <w:sz w:val="18"/>
        </w:rPr>
        <w:t xml:space="preserve">    //Serial.print("message is:");</w:t>
      </w:r>
    </w:p>
    <w:p w:rsidR="0090749A" w:rsidRPr="0090749A" w:rsidRDefault="0090749A" w:rsidP="0090749A">
      <w:pPr>
        <w:rPr>
          <w:sz w:val="18"/>
        </w:rPr>
      </w:pPr>
      <w:r w:rsidRPr="0090749A">
        <w:rPr>
          <w:sz w:val="18"/>
        </w:rPr>
        <w:t xml:space="preserve">    //Serial.println(LLAP.sMessage);</w:t>
      </w:r>
    </w:p>
    <w:p w:rsidR="0090749A" w:rsidRPr="0090749A" w:rsidRDefault="0090749A" w:rsidP="0090749A">
      <w:pPr>
        <w:rPr>
          <w:sz w:val="18"/>
        </w:rPr>
      </w:pPr>
      <w:r w:rsidRPr="0090749A">
        <w:rPr>
          <w:sz w:val="18"/>
        </w:rPr>
        <w:t xml:space="preserve">    String command = LLAP.sMessage;</w:t>
      </w:r>
    </w:p>
    <w:p w:rsidR="0090749A" w:rsidRPr="0090749A" w:rsidRDefault="0090749A" w:rsidP="0090749A">
      <w:pPr>
        <w:rPr>
          <w:sz w:val="18"/>
        </w:rPr>
      </w:pPr>
      <w:r w:rsidRPr="0090749A">
        <w:rPr>
          <w:sz w:val="18"/>
        </w:rPr>
        <w:lastRenderedPageBreak/>
        <w:t xml:space="preserve">    messageAcknowledgement = commandHandler(command);</w:t>
      </w:r>
    </w:p>
    <w:p w:rsidR="0090749A" w:rsidRPr="0090749A" w:rsidRDefault="0090749A" w:rsidP="0090749A">
      <w:pPr>
        <w:rPr>
          <w:sz w:val="18"/>
        </w:rPr>
      </w:pPr>
      <w:r w:rsidRPr="0090749A">
        <w:rPr>
          <w:sz w:val="18"/>
        </w:rPr>
        <w:t xml:space="preserve">    LLAP.bMsgReceived = false;  // if we do not clear the message flag then message processing will be blocked</w:t>
      </w:r>
    </w:p>
    <w:p w:rsidR="0090749A" w:rsidRPr="0090749A" w:rsidRDefault="0090749A" w:rsidP="0090749A">
      <w:pPr>
        <w:rPr>
          <w:sz w:val="18"/>
        </w:rPr>
      </w:pPr>
      <w:r w:rsidRPr="0090749A">
        <w:rPr>
          <w:sz w:val="18"/>
        </w:rPr>
        <w:t xml:space="preserve">  }</w:t>
      </w:r>
    </w:p>
    <w:p w:rsidR="0090749A" w:rsidRPr="0090749A" w:rsidRDefault="0090749A" w:rsidP="0090749A">
      <w:pPr>
        <w:rPr>
          <w:sz w:val="18"/>
        </w:rPr>
      </w:pPr>
      <w:r w:rsidRPr="0090749A">
        <w:rPr>
          <w:sz w:val="18"/>
        </w:rPr>
        <w:t xml:space="preserve">  return messageAcknowledgement;</w:t>
      </w:r>
    </w:p>
    <w:p w:rsidR="0090749A" w:rsidRDefault="0090749A" w:rsidP="0090749A">
      <w:pPr>
        <w:rPr>
          <w:sz w:val="18"/>
        </w:rPr>
      </w:pPr>
      <w:r w:rsidRPr="0090749A">
        <w:rPr>
          <w:sz w:val="18"/>
        </w:rPr>
        <w:t>}</w:t>
      </w:r>
    </w:p>
    <w:p w:rsidR="00080295" w:rsidRDefault="00080295" w:rsidP="0090749A">
      <w:pPr>
        <w:rPr>
          <w:sz w:val="18"/>
        </w:rPr>
      </w:pPr>
    </w:p>
    <w:p w:rsidR="00080295" w:rsidRDefault="00080295" w:rsidP="0090749A">
      <w:pPr>
        <w:rPr>
          <w:sz w:val="18"/>
        </w:rPr>
      </w:pPr>
    </w:p>
    <w:p w:rsidR="00080295" w:rsidRDefault="00080295" w:rsidP="00080295">
      <w:pPr>
        <w:rPr>
          <w:sz w:val="18"/>
        </w:rPr>
      </w:pPr>
      <w:r>
        <w:rPr>
          <w:b/>
          <w:i/>
        </w:rPr>
        <w:t>Since the library used for the messaging system does not include a method to package a command to a given ID , one had to be created. Taking in a command and an ID of the recipient the message will be converted to upper case and check if the message is a suitable size. If the message is too small padding is added so that messages are kept to the guidelines.</w:t>
      </w:r>
    </w:p>
    <w:p w:rsidR="00080295" w:rsidRDefault="00080295" w:rsidP="0090749A">
      <w:pPr>
        <w:rPr>
          <w:sz w:val="18"/>
        </w:rPr>
      </w:pPr>
    </w:p>
    <w:p w:rsidR="00080295" w:rsidRPr="0090749A" w:rsidRDefault="00080295" w:rsidP="0090749A">
      <w:pPr>
        <w:rPr>
          <w:sz w:val="18"/>
        </w:rPr>
      </w:pPr>
    </w:p>
    <w:p w:rsidR="0090749A" w:rsidRPr="0090749A" w:rsidRDefault="0090749A" w:rsidP="0090749A">
      <w:pPr>
        <w:rPr>
          <w:sz w:val="18"/>
        </w:rPr>
      </w:pPr>
      <w:r w:rsidRPr="0090749A">
        <w:rPr>
          <w:sz w:val="18"/>
        </w:rPr>
        <w:t>boolean LLAPmessageSender(String ID,String message){</w:t>
      </w:r>
    </w:p>
    <w:p w:rsidR="0090749A" w:rsidRPr="0090749A" w:rsidRDefault="0090749A" w:rsidP="0090749A">
      <w:pPr>
        <w:rPr>
          <w:sz w:val="18"/>
        </w:rPr>
      </w:pPr>
      <w:r w:rsidRPr="0090749A">
        <w:rPr>
          <w:sz w:val="18"/>
        </w:rPr>
        <w:t xml:space="preserve">  //takes in recipiant ID and the Message </w:t>
      </w:r>
    </w:p>
    <w:p w:rsidR="0090749A" w:rsidRPr="0090749A" w:rsidRDefault="0090749A" w:rsidP="0090749A">
      <w:pPr>
        <w:rPr>
          <w:sz w:val="18"/>
        </w:rPr>
      </w:pPr>
      <w:r w:rsidRPr="0090749A">
        <w:rPr>
          <w:sz w:val="18"/>
        </w:rPr>
        <w:t xml:space="preserve">  if(message.length()&lt;=9){</w:t>
      </w:r>
    </w:p>
    <w:p w:rsidR="0090749A" w:rsidRPr="0090749A" w:rsidRDefault="0090749A" w:rsidP="0090749A">
      <w:pPr>
        <w:rPr>
          <w:sz w:val="18"/>
        </w:rPr>
      </w:pPr>
      <w:r w:rsidRPr="0090749A">
        <w:rPr>
          <w:sz w:val="18"/>
        </w:rPr>
        <w:t xml:space="preserve">    // message is needed to be less than 9 characters</w:t>
      </w:r>
    </w:p>
    <w:p w:rsidR="0090749A" w:rsidRPr="0090749A" w:rsidRDefault="0090749A" w:rsidP="0090749A">
      <w:pPr>
        <w:rPr>
          <w:sz w:val="18"/>
        </w:rPr>
      </w:pPr>
      <w:r w:rsidRPr="0090749A">
        <w:rPr>
          <w:sz w:val="18"/>
        </w:rPr>
        <w:t xml:space="preserve">    String command = "a";</w:t>
      </w:r>
    </w:p>
    <w:p w:rsidR="0090749A" w:rsidRPr="0090749A" w:rsidRDefault="0090749A" w:rsidP="0090749A">
      <w:pPr>
        <w:rPr>
          <w:sz w:val="18"/>
        </w:rPr>
      </w:pPr>
      <w:r w:rsidRPr="0090749A">
        <w:rPr>
          <w:sz w:val="18"/>
        </w:rPr>
        <w:t xml:space="preserve">    int messageLength = 1;</w:t>
      </w:r>
    </w:p>
    <w:p w:rsidR="0090749A" w:rsidRPr="0090749A" w:rsidRDefault="0090749A" w:rsidP="0090749A">
      <w:pPr>
        <w:rPr>
          <w:sz w:val="18"/>
        </w:rPr>
      </w:pPr>
      <w:r w:rsidRPr="0090749A">
        <w:rPr>
          <w:sz w:val="18"/>
        </w:rPr>
        <w:t xml:space="preserve">    command.concat(ID);</w:t>
      </w:r>
    </w:p>
    <w:p w:rsidR="0090749A" w:rsidRPr="0090749A" w:rsidRDefault="0090749A" w:rsidP="0090749A">
      <w:pPr>
        <w:rPr>
          <w:sz w:val="18"/>
        </w:rPr>
      </w:pPr>
      <w:r w:rsidRPr="0090749A">
        <w:rPr>
          <w:sz w:val="18"/>
        </w:rPr>
        <w:t xml:space="preserve">    //required to be upper case so can be seen</w:t>
      </w:r>
    </w:p>
    <w:p w:rsidR="0090749A" w:rsidRPr="0090749A" w:rsidRDefault="0090749A" w:rsidP="0090749A">
      <w:pPr>
        <w:rPr>
          <w:sz w:val="18"/>
        </w:rPr>
      </w:pPr>
      <w:r w:rsidRPr="0090749A">
        <w:rPr>
          <w:sz w:val="18"/>
        </w:rPr>
        <w:t xml:space="preserve">    message.toUpperCase();</w:t>
      </w:r>
    </w:p>
    <w:p w:rsidR="0090749A" w:rsidRPr="0090749A" w:rsidRDefault="0090749A" w:rsidP="0090749A">
      <w:pPr>
        <w:rPr>
          <w:sz w:val="18"/>
        </w:rPr>
      </w:pPr>
      <w:r w:rsidRPr="0090749A">
        <w:rPr>
          <w:sz w:val="18"/>
        </w:rPr>
        <w:t xml:space="preserve">    command.concat(message);</w:t>
      </w:r>
    </w:p>
    <w:p w:rsidR="0090749A" w:rsidRPr="0090749A" w:rsidRDefault="0090749A" w:rsidP="0090749A">
      <w:pPr>
        <w:rPr>
          <w:sz w:val="18"/>
        </w:rPr>
      </w:pPr>
      <w:r w:rsidRPr="0090749A">
        <w:rPr>
          <w:sz w:val="18"/>
        </w:rPr>
        <w:t xml:space="preserve">    messageLength = command.length();</w:t>
      </w:r>
    </w:p>
    <w:p w:rsidR="0090749A" w:rsidRPr="0090749A" w:rsidRDefault="0090749A" w:rsidP="0090749A">
      <w:pPr>
        <w:rPr>
          <w:sz w:val="18"/>
        </w:rPr>
      </w:pPr>
      <w:r w:rsidRPr="0090749A">
        <w:rPr>
          <w:sz w:val="18"/>
        </w:rPr>
        <w:t xml:space="preserve">    //add padding </w:t>
      </w:r>
    </w:p>
    <w:p w:rsidR="0090749A" w:rsidRPr="0090749A" w:rsidRDefault="0090749A" w:rsidP="0090749A">
      <w:pPr>
        <w:rPr>
          <w:sz w:val="18"/>
        </w:rPr>
      </w:pPr>
      <w:r w:rsidRPr="0090749A">
        <w:rPr>
          <w:sz w:val="18"/>
        </w:rPr>
        <w:t xml:space="preserve">    while(messageLength &lt;12){</w:t>
      </w:r>
    </w:p>
    <w:p w:rsidR="0090749A" w:rsidRPr="0090749A" w:rsidRDefault="0090749A" w:rsidP="0090749A">
      <w:pPr>
        <w:rPr>
          <w:sz w:val="18"/>
        </w:rPr>
      </w:pPr>
      <w:r w:rsidRPr="0090749A">
        <w:rPr>
          <w:sz w:val="18"/>
        </w:rPr>
        <w:t xml:space="preserve">      command.concat("-");</w:t>
      </w:r>
    </w:p>
    <w:p w:rsidR="0090749A" w:rsidRPr="0090749A" w:rsidRDefault="0090749A" w:rsidP="0090749A">
      <w:pPr>
        <w:rPr>
          <w:sz w:val="18"/>
        </w:rPr>
      </w:pPr>
      <w:r w:rsidRPr="0090749A">
        <w:rPr>
          <w:sz w:val="18"/>
        </w:rPr>
        <w:t xml:space="preserve">        messageLength = command.length();</w:t>
      </w:r>
    </w:p>
    <w:p w:rsidR="0090749A" w:rsidRPr="0090749A" w:rsidRDefault="0090749A" w:rsidP="0090749A">
      <w:pPr>
        <w:rPr>
          <w:sz w:val="18"/>
        </w:rPr>
      </w:pPr>
      <w:r w:rsidRPr="0090749A">
        <w:rPr>
          <w:sz w:val="18"/>
        </w:rPr>
        <w:t xml:space="preserve">    }</w:t>
      </w:r>
    </w:p>
    <w:p w:rsidR="0090749A" w:rsidRPr="0090749A" w:rsidRDefault="0090749A" w:rsidP="0090749A">
      <w:pPr>
        <w:rPr>
          <w:sz w:val="18"/>
        </w:rPr>
      </w:pPr>
      <w:r w:rsidRPr="0090749A">
        <w:rPr>
          <w:sz w:val="18"/>
        </w:rPr>
        <w:t xml:space="preserve">    Serial.println(command);</w:t>
      </w:r>
    </w:p>
    <w:p w:rsidR="0090749A" w:rsidRPr="0090749A" w:rsidRDefault="0090749A" w:rsidP="0090749A">
      <w:pPr>
        <w:rPr>
          <w:sz w:val="18"/>
        </w:rPr>
      </w:pPr>
      <w:r w:rsidRPr="0090749A">
        <w:rPr>
          <w:sz w:val="18"/>
        </w:rPr>
        <w:t xml:space="preserve">    //return true meaning the message was created okay</w:t>
      </w:r>
    </w:p>
    <w:p w:rsidR="0090749A" w:rsidRPr="0090749A" w:rsidRDefault="0090749A" w:rsidP="0090749A">
      <w:pPr>
        <w:rPr>
          <w:sz w:val="18"/>
        </w:rPr>
      </w:pPr>
      <w:r w:rsidRPr="0090749A">
        <w:rPr>
          <w:sz w:val="18"/>
        </w:rPr>
        <w:t xml:space="preserve">    return true;</w:t>
      </w:r>
    </w:p>
    <w:p w:rsidR="0090749A" w:rsidRPr="0090749A" w:rsidRDefault="0090749A" w:rsidP="0090749A">
      <w:pPr>
        <w:rPr>
          <w:sz w:val="18"/>
        </w:rPr>
      </w:pPr>
      <w:r w:rsidRPr="0090749A">
        <w:rPr>
          <w:sz w:val="18"/>
        </w:rPr>
        <w:t xml:space="preserve">  }</w:t>
      </w:r>
    </w:p>
    <w:p w:rsidR="0090749A" w:rsidRPr="0090749A" w:rsidRDefault="0090749A" w:rsidP="0090749A">
      <w:pPr>
        <w:rPr>
          <w:sz w:val="18"/>
        </w:rPr>
      </w:pPr>
      <w:r w:rsidRPr="0090749A">
        <w:rPr>
          <w:sz w:val="18"/>
        </w:rPr>
        <w:t xml:space="preserve">  //return true meaning the message was too long</w:t>
      </w:r>
    </w:p>
    <w:p w:rsidR="0090749A" w:rsidRPr="0090749A" w:rsidRDefault="0090749A" w:rsidP="0090749A">
      <w:pPr>
        <w:rPr>
          <w:sz w:val="18"/>
        </w:rPr>
      </w:pPr>
      <w:r w:rsidRPr="0090749A">
        <w:rPr>
          <w:sz w:val="18"/>
        </w:rPr>
        <w:t xml:space="preserve">  return false;</w:t>
      </w:r>
    </w:p>
    <w:p w:rsidR="0090749A" w:rsidRDefault="0090749A" w:rsidP="0090749A">
      <w:pPr>
        <w:rPr>
          <w:sz w:val="18"/>
        </w:rPr>
      </w:pPr>
      <w:r w:rsidRPr="0090749A">
        <w:rPr>
          <w:sz w:val="18"/>
        </w:rPr>
        <w:t>}</w:t>
      </w:r>
    </w:p>
    <w:p w:rsidR="00080295" w:rsidRDefault="00080295" w:rsidP="0090749A">
      <w:pPr>
        <w:rPr>
          <w:sz w:val="18"/>
        </w:rPr>
      </w:pPr>
    </w:p>
    <w:p w:rsidR="00080295" w:rsidRDefault="00080295" w:rsidP="00080295">
      <w:pPr>
        <w:rPr>
          <w:sz w:val="18"/>
        </w:rPr>
      </w:pPr>
      <w:r>
        <w:rPr>
          <w:b/>
          <w:i/>
        </w:rPr>
        <w:t xml:space="preserve">Tested sleep mode function – sleeps device for a second </w:t>
      </w:r>
    </w:p>
    <w:p w:rsidR="00080295" w:rsidRPr="0090749A" w:rsidRDefault="00080295" w:rsidP="0090749A">
      <w:pPr>
        <w:rPr>
          <w:sz w:val="18"/>
        </w:rPr>
      </w:pPr>
    </w:p>
    <w:p w:rsidR="0090749A" w:rsidRPr="0090749A" w:rsidRDefault="0090749A" w:rsidP="0090749A">
      <w:pPr>
        <w:rPr>
          <w:sz w:val="18"/>
        </w:rPr>
      </w:pPr>
      <w:r w:rsidRPr="0090749A">
        <w:rPr>
          <w:sz w:val="18"/>
        </w:rPr>
        <w:t>void sleepMode(){</w:t>
      </w:r>
    </w:p>
    <w:p w:rsidR="0090749A" w:rsidRPr="0090749A" w:rsidRDefault="0090749A" w:rsidP="0090749A">
      <w:pPr>
        <w:rPr>
          <w:sz w:val="18"/>
        </w:rPr>
      </w:pPr>
      <w:r w:rsidRPr="0090749A">
        <w:rPr>
          <w:sz w:val="18"/>
        </w:rPr>
        <w:t xml:space="preserve">  delay(10);                    // allow radio to finish sending</w:t>
      </w:r>
    </w:p>
    <w:p w:rsidR="0090749A" w:rsidRPr="0090749A" w:rsidRDefault="0090749A" w:rsidP="0090749A">
      <w:pPr>
        <w:rPr>
          <w:sz w:val="18"/>
        </w:rPr>
      </w:pPr>
      <w:r w:rsidRPr="0090749A">
        <w:rPr>
          <w:sz w:val="18"/>
        </w:rPr>
        <w:t xml:space="preserve">  digitalWrite(4, HIGH);        // pull sleep pin high to enter SRF sleep 2</w:t>
      </w:r>
    </w:p>
    <w:p w:rsidR="0090749A" w:rsidRPr="0090749A" w:rsidRDefault="0090749A" w:rsidP="0090749A">
      <w:pPr>
        <w:rPr>
          <w:sz w:val="18"/>
        </w:rPr>
      </w:pPr>
      <w:r w:rsidRPr="0090749A">
        <w:rPr>
          <w:sz w:val="18"/>
        </w:rPr>
        <w:t xml:space="preserve">  LLAP.sleepForaWhile(1000);    // sleep ATmega328 for 5s (ms)</w:t>
      </w:r>
    </w:p>
    <w:p w:rsidR="0090749A" w:rsidRPr="0090749A" w:rsidRDefault="0090749A" w:rsidP="0090749A">
      <w:pPr>
        <w:rPr>
          <w:sz w:val="18"/>
        </w:rPr>
      </w:pPr>
      <w:r w:rsidRPr="0090749A">
        <w:rPr>
          <w:sz w:val="18"/>
        </w:rPr>
        <w:t xml:space="preserve">  digitalWrite(4, LOW);         // when ATmega328 wakes up, wake up SRF Radio</w:t>
      </w:r>
    </w:p>
    <w:p w:rsidR="0090749A" w:rsidRPr="0090749A" w:rsidRDefault="0090749A" w:rsidP="0090749A">
      <w:pPr>
        <w:rPr>
          <w:sz w:val="18"/>
        </w:rPr>
      </w:pPr>
      <w:r w:rsidRPr="0090749A">
        <w:rPr>
          <w:sz w:val="18"/>
        </w:rPr>
        <w:t xml:space="preserve">  delay(10); </w:t>
      </w:r>
    </w:p>
    <w:p w:rsidR="0090749A" w:rsidRDefault="0090749A" w:rsidP="0090749A">
      <w:pPr>
        <w:rPr>
          <w:sz w:val="18"/>
        </w:rPr>
      </w:pPr>
      <w:r w:rsidRPr="0090749A">
        <w:rPr>
          <w:sz w:val="18"/>
        </w:rPr>
        <w:t>}</w:t>
      </w:r>
    </w:p>
    <w:p w:rsidR="00080295" w:rsidRDefault="00080295" w:rsidP="0090749A">
      <w:pPr>
        <w:rPr>
          <w:sz w:val="18"/>
        </w:rPr>
      </w:pPr>
    </w:p>
    <w:p w:rsidR="00080295" w:rsidRDefault="00080295" w:rsidP="0090749A">
      <w:pPr>
        <w:rPr>
          <w:sz w:val="18"/>
        </w:rPr>
      </w:pPr>
      <w:r>
        <w:rPr>
          <w:b/>
          <w:i/>
        </w:rPr>
        <w:t>Gets data from the input pin and passes this to the message sender with the Hubs ID to be sent</w:t>
      </w:r>
    </w:p>
    <w:p w:rsidR="00080295" w:rsidRPr="0090749A" w:rsidRDefault="00080295" w:rsidP="0090749A">
      <w:pPr>
        <w:rPr>
          <w:sz w:val="18"/>
        </w:rPr>
      </w:pPr>
    </w:p>
    <w:p w:rsidR="0090749A" w:rsidRPr="0090749A" w:rsidRDefault="0090749A" w:rsidP="0090749A">
      <w:pPr>
        <w:rPr>
          <w:sz w:val="18"/>
        </w:rPr>
      </w:pPr>
      <w:r w:rsidRPr="0090749A">
        <w:rPr>
          <w:sz w:val="18"/>
        </w:rPr>
        <w:t>void sendSensorData(){</w:t>
      </w:r>
    </w:p>
    <w:p w:rsidR="0090749A" w:rsidRPr="0090749A" w:rsidRDefault="0090749A" w:rsidP="0090749A">
      <w:pPr>
        <w:rPr>
          <w:sz w:val="18"/>
        </w:rPr>
      </w:pPr>
      <w:r w:rsidRPr="0090749A">
        <w:rPr>
          <w:sz w:val="18"/>
        </w:rPr>
        <w:t xml:space="preserve">  //read data</w:t>
      </w:r>
    </w:p>
    <w:p w:rsidR="0090749A" w:rsidRPr="0090749A" w:rsidRDefault="0090749A" w:rsidP="0090749A">
      <w:pPr>
        <w:rPr>
          <w:sz w:val="18"/>
        </w:rPr>
      </w:pPr>
      <w:r w:rsidRPr="0090749A">
        <w:rPr>
          <w:sz w:val="18"/>
        </w:rPr>
        <w:t xml:space="preserve">  sensorValue = analogRead(1); </w:t>
      </w:r>
    </w:p>
    <w:p w:rsidR="0090749A" w:rsidRPr="0090749A" w:rsidRDefault="0090749A" w:rsidP="0090749A">
      <w:pPr>
        <w:rPr>
          <w:sz w:val="18"/>
        </w:rPr>
      </w:pPr>
      <w:r w:rsidRPr="0090749A">
        <w:rPr>
          <w:sz w:val="18"/>
        </w:rPr>
        <w:t xml:space="preserve">  //if(sensorValue!= lastReading){</w:t>
      </w:r>
    </w:p>
    <w:p w:rsidR="0090749A" w:rsidRPr="0090749A" w:rsidRDefault="0090749A" w:rsidP="0090749A">
      <w:pPr>
        <w:rPr>
          <w:sz w:val="18"/>
        </w:rPr>
      </w:pPr>
      <w:r w:rsidRPr="0090749A">
        <w:rPr>
          <w:sz w:val="18"/>
        </w:rPr>
        <w:t xml:space="preserve">    lastReading = sensorValue;</w:t>
      </w:r>
    </w:p>
    <w:p w:rsidR="0090749A" w:rsidRPr="0090749A" w:rsidRDefault="0090749A" w:rsidP="0090749A">
      <w:pPr>
        <w:rPr>
          <w:sz w:val="18"/>
        </w:rPr>
      </w:pPr>
      <w:r w:rsidRPr="0090749A">
        <w:rPr>
          <w:sz w:val="18"/>
        </w:rPr>
        <w:t xml:space="preserve">    //send input</w:t>
      </w:r>
    </w:p>
    <w:p w:rsidR="0090749A" w:rsidRPr="0090749A" w:rsidRDefault="0090749A" w:rsidP="0090749A">
      <w:pPr>
        <w:rPr>
          <w:sz w:val="18"/>
        </w:rPr>
      </w:pPr>
      <w:r w:rsidRPr="0090749A">
        <w:rPr>
          <w:sz w:val="18"/>
        </w:rPr>
        <w:t xml:space="preserve">    String valCommand = "VAL:";</w:t>
      </w:r>
    </w:p>
    <w:p w:rsidR="0090749A" w:rsidRPr="0090749A" w:rsidRDefault="0090749A" w:rsidP="0090749A">
      <w:pPr>
        <w:rPr>
          <w:sz w:val="18"/>
        </w:rPr>
      </w:pPr>
      <w:r w:rsidRPr="0090749A">
        <w:rPr>
          <w:sz w:val="18"/>
        </w:rPr>
        <w:t xml:space="preserve">    // sending value from the resistor </w:t>
      </w:r>
    </w:p>
    <w:p w:rsidR="0090749A" w:rsidRPr="0090749A" w:rsidRDefault="0090749A" w:rsidP="0090749A">
      <w:pPr>
        <w:rPr>
          <w:sz w:val="18"/>
        </w:rPr>
      </w:pPr>
      <w:r w:rsidRPr="0090749A">
        <w:rPr>
          <w:sz w:val="18"/>
        </w:rPr>
        <w:lastRenderedPageBreak/>
        <w:t xml:space="preserve">    valCommand.concat(String(sensorValue));</w:t>
      </w:r>
    </w:p>
    <w:p w:rsidR="0090749A" w:rsidRPr="0090749A" w:rsidRDefault="0090749A" w:rsidP="0090749A">
      <w:pPr>
        <w:rPr>
          <w:sz w:val="18"/>
        </w:rPr>
      </w:pPr>
      <w:r w:rsidRPr="0090749A">
        <w:rPr>
          <w:sz w:val="18"/>
        </w:rPr>
        <w:t xml:space="preserve">    LLAPmessageSender("A1",valCommand);</w:t>
      </w:r>
    </w:p>
    <w:p w:rsidR="0090749A" w:rsidRPr="0090749A" w:rsidRDefault="0090749A" w:rsidP="0090749A">
      <w:pPr>
        <w:rPr>
          <w:sz w:val="18"/>
        </w:rPr>
      </w:pPr>
      <w:r w:rsidRPr="0090749A">
        <w:rPr>
          <w:sz w:val="18"/>
        </w:rPr>
        <w:t xml:space="preserve">  //}</w:t>
      </w:r>
    </w:p>
    <w:p w:rsidR="002211B0" w:rsidRPr="0090749A" w:rsidRDefault="002211B0" w:rsidP="00DA3FC5">
      <w:pPr>
        <w:rPr>
          <w:sz w:val="18"/>
        </w:rPr>
      </w:pPr>
    </w:p>
    <w:p w:rsidR="00F31664" w:rsidRDefault="00F31664" w:rsidP="00F31664">
      <w:pPr>
        <w:pStyle w:val="Heading1"/>
      </w:pPr>
      <w:r>
        <w:t>Code Explanation:</w:t>
      </w:r>
    </w:p>
    <w:p w:rsidR="00F31664" w:rsidRDefault="00F31664" w:rsidP="00F31664">
      <w:pPr>
        <w:rPr>
          <w:b/>
          <w:i/>
        </w:rPr>
      </w:pPr>
      <w:r>
        <w:rPr>
          <w:b/>
          <w:i/>
        </w:rPr>
        <w:t>Hub</w:t>
      </w:r>
    </w:p>
    <w:p w:rsidR="00C22977" w:rsidRDefault="00C22977" w:rsidP="00F31664">
      <w:pPr>
        <w:rPr>
          <w:b/>
          <w:i/>
        </w:rPr>
      </w:pPr>
    </w:p>
    <w:p w:rsidR="00C22977" w:rsidRPr="00706AB7" w:rsidRDefault="00C22977" w:rsidP="00C22977">
      <w:pPr>
        <w:rPr>
          <w:sz w:val="18"/>
        </w:rPr>
      </w:pPr>
      <w:r w:rsidRPr="00706AB7">
        <w:rPr>
          <w:sz w:val="18"/>
        </w:rPr>
        <w:t>#include &lt;LLAPSerial.h&gt;</w:t>
      </w:r>
    </w:p>
    <w:p w:rsidR="00C22977" w:rsidRPr="00706AB7" w:rsidRDefault="00C22977" w:rsidP="00C22977">
      <w:pPr>
        <w:rPr>
          <w:sz w:val="18"/>
        </w:rPr>
      </w:pPr>
      <w:r w:rsidRPr="00706AB7">
        <w:rPr>
          <w:sz w:val="18"/>
        </w:rPr>
        <w:t>#define DEVICEID "A1"  // this is the LLAP device ID</w:t>
      </w:r>
    </w:p>
    <w:p w:rsidR="00C22977" w:rsidRPr="00706AB7" w:rsidRDefault="00C22977" w:rsidP="00C22977">
      <w:pPr>
        <w:rPr>
          <w:sz w:val="18"/>
        </w:rPr>
      </w:pPr>
      <w:r w:rsidRPr="00706AB7">
        <w:rPr>
          <w:sz w:val="18"/>
        </w:rPr>
        <w:t>#include &lt;LCD16x2.h&gt;</w:t>
      </w:r>
    </w:p>
    <w:p w:rsidR="00C22977" w:rsidRPr="00706AB7" w:rsidRDefault="00C22977" w:rsidP="00C22977">
      <w:pPr>
        <w:rPr>
          <w:sz w:val="18"/>
        </w:rPr>
      </w:pPr>
      <w:r w:rsidRPr="00706AB7">
        <w:rPr>
          <w:sz w:val="18"/>
        </w:rPr>
        <w:t>#include &lt;Wire.h&gt;</w:t>
      </w:r>
    </w:p>
    <w:p w:rsidR="00C22977" w:rsidRPr="00706AB7" w:rsidRDefault="00C22977" w:rsidP="00C22977">
      <w:pPr>
        <w:rPr>
          <w:sz w:val="18"/>
        </w:rPr>
      </w:pPr>
      <w:r w:rsidRPr="00706AB7">
        <w:rPr>
          <w:sz w:val="18"/>
        </w:rPr>
        <w:t>//LCD SCREEN</w:t>
      </w:r>
    </w:p>
    <w:p w:rsidR="00C22977" w:rsidRPr="00706AB7" w:rsidRDefault="00C22977" w:rsidP="00C22977">
      <w:pPr>
        <w:rPr>
          <w:sz w:val="18"/>
        </w:rPr>
      </w:pPr>
      <w:r w:rsidRPr="00706AB7">
        <w:rPr>
          <w:sz w:val="18"/>
        </w:rPr>
        <w:t>LCD16x2 lcd;</w:t>
      </w:r>
    </w:p>
    <w:p w:rsidR="00C22977" w:rsidRPr="00706AB7" w:rsidRDefault="00C22977" w:rsidP="00C22977">
      <w:pPr>
        <w:rPr>
          <w:sz w:val="18"/>
        </w:rPr>
      </w:pPr>
      <w:r w:rsidRPr="00706AB7">
        <w:rPr>
          <w:sz w:val="18"/>
        </w:rPr>
        <w:t>int buttons;</w:t>
      </w:r>
    </w:p>
    <w:p w:rsidR="00C22977" w:rsidRPr="00706AB7" w:rsidRDefault="00C22977" w:rsidP="00C22977">
      <w:pPr>
        <w:rPr>
          <w:sz w:val="18"/>
        </w:rPr>
      </w:pPr>
      <w:r w:rsidRPr="00706AB7">
        <w:rPr>
          <w:sz w:val="18"/>
        </w:rPr>
        <w:t>String commandBuilder = "";</w:t>
      </w:r>
    </w:p>
    <w:p w:rsidR="00C22977" w:rsidRPr="00706AB7" w:rsidRDefault="00C22977" w:rsidP="00C22977">
      <w:pPr>
        <w:rPr>
          <w:sz w:val="18"/>
        </w:rPr>
      </w:pPr>
      <w:r w:rsidRPr="00706AB7">
        <w:rPr>
          <w:sz w:val="18"/>
        </w:rPr>
        <w:t>String lastCommand;</w:t>
      </w:r>
    </w:p>
    <w:p w:rsidR="00C22977" w:rsidRDefault="00706AB7" w:rsidP="00C22977">
      <w:pPr>
        <w:rPr>
          <w:b/>
          <w:i/>
        </w:rPr>
      </w:pPr>
      <w:r>
        <w:rPr>
          <w:b/>
          <w:i/>
        </w:rPr>
        <w:t xml:space="preserve">Set up – makes use of various </w:t>
      </w:r>
      <w:r w:rsidR="00370119">
        <w:rPr>
          <w:b/>
          <w:i/>
        </w:rPr>
        <w:t>pins and activating the radio</w:t>
      </w:r>
    </w:p>
    <w:p w:rsidR="00233345" w:rsidRPr="00706AB7" w:rsidRDefault="00233345" w:rsidP="00C22977">
      <w:pPr>
        <w:rPr>
          <w:b/>
          <w:i/>
        </w:rPr>
      </w:pPr>
    </w:p>
    <w:p w:rsidR="00C22977" w:rsidRPr="00706AB7" w:rsidRDefault="00C22977" w:rsidP="00C22977">
      <w:pPr>
        <w:rPr>
          <w:sz w:val="18"/>
        </w:rPr>
      </w:pPr>
      <w:r w:rsidRPr="00706AB7">
        <w:rPr>
          <w:sz w:val="18"/>
        </w:rPr>
        <w:t>//Led on;</w:t>
      </w:r>
    </w:p>
    <w:p w:rsidR="00C22977" w:rsidRPr="00706AB7" w:rsidRDefault="00C22977" w:rsidP="00C22977">
      <w:pPr>
        <w:rPr>
          <w:sz w:val="18"/>
        </w:rPr>
      </w:pPr>
      <w:r w:rsidRPr="00706AB7">
        <w:rPr>
          <w:sz w:val="18"/>
        </w:rPr>
        <w:t>boolean isLedOn = false;</w:t>
      </w:r>
    </w:p>
    <w:p w:rsidR="00C22977" w:rsidRPr="00706AB7" w:rsidRDefault="00C22977" w:rsidP="00C22977">
      <w:pPr>
        <w:rPr>
          <w:sz w:val="18"/>
        </w:rPr>
      </w:pPr>
      <w:r w:rsidRPr="00706AB7">
        <w:rPr>
          <w:sz w:val="18"/>
        </w:rPr>
        <w:t>void setup(){</w:t>
      </w:r>
    </w:p>
    <w:p w:rsidR="00C22977" w:rsidRPr="00706AB7" w:rsidRDefault="00C22977" w:rsidP="00C22977">
      <w:pPr>
        <w:rPr>
          <w:sz w:val="18"/>
        </w:rPr>
      </w:pPr>
      <w:r w:rsidRPr="00706AB7">
        <w:rPr>
          <w:sz w:val="18"/>
        </w:rPr>
        <w:t xml:space="preserve">  pinMode(12, OUTPUT);   // initialize pin 12 as digital output (LED)</w:t>
      </w:r>
    </w:p>
    <w:p w:rsidR="00C22977" w:rsidRPr="00706AB7" w:rsidRDefault="00C22977" w:rsidP="00C22977">
      <w:pPr>
        <w:rPr>
          <w:sz w:val="18"/>
        </w:rPr>
      </w:pPr>
      <w:r w:rsidRPr="00706AB7">
        <w:rPr>
          <w:sz w:val="18"/>
        </w:rPr>
        <w:t xml:space="preserve">  pinMode(8, OUTPUT);    // initialize pin 8 to control the radio</w:t>
      </w:r>
    </w:p>
    <w:p w:rsidR="00C22977" w:rsidRPr="00706AB7" w:rsidRDefault="00C22977" w:rsidP="00C22977">
      <w:pPr>
        <w:rPr>
          <w:sz w:val="18"/>
        </w:rPr>
      </w:pPr>
      <w:r w:rsidRPr="00706AB7">
        <w:rPr>
          <w:sz w:val="18"/>
        </w:rPr>
        <w:t xml:space="preserve">  digitalWrite(8, HIGH); // select the radio</w:t>
      </w:r>
    </w:p>
    <w:p w:rsidR="00C22977" w:rsidRPr="00706AB7" w:rsidRDefault="00C22977" w:rsidP="00C22977">
      <w:pPr>
        <w:rPr>
          <w:sz w:val="18"/>
        </w:rPr>
      </w:pPr>
      <w:r w:rsidRPr="00706AB7">
        <w:rPr>
          <w:sz w:val="18"/>
        </w:rPr>
        <w:t xml:space="preserve">  Serial.begin(115200);    // start the serial port at 115200 baud</w:t>
      </w:r>
    </w:p>
    <w:p w:rsidR="00C22977" w:rsidRPr="00706AB7" w:rsidRDefault="00C22977" w:rsidP="00C22977">
      <w:pPr>
        <w:rPr>
          <w:sz w:val="18"/>
        </w:rPr>
      </w:pPr>
      <w:r w:rsidRPr="00706AB7">
        <w:rPr>
          <w:sz w:val="18"/>
        </w:rPr>
        <w:t xml:space="preserve">  delay(1000);            // allow the radio to startup</w:t>
      </w:r>
    </w:p>
    <w:p w:rsidR="00C22977" w:rsidRPr="00706AB7" w:rsidRDefault="00C22977" w:rsidP="00C22977">
      <w:pPr>
        <w:rPr>
          <w:sz w:val="18"/>
        </w:rPr>
      </w:pPr>
      <w:r w:rsidRPr="00706AB7">
        <w:rPr>
          <w:sz w:val="18"/>
        </w:rPr>
        <w:t xml:space="preserve">  LLAP.init(DEVICEID);</w:t>
      </w:r>
    </w:p>
    <w:p w:rsidR="00C22977" w:rsidRPr="00706AB7" w:rsidRDefault="00C22977" w:rsidP="00C22977">
      <w:pPr>
        <w:rPr>
          <w:sz w:val="18"/>
        </w:rPr>
      </w:pPr>
      <w:r w:rsidRPr="00706AB7">
        <w:rPr>
          <w:sz w:val="18"/>
        </w:rPr>
        <w:t xml:space="preserve">  Serial.println("STARTED");</w:t>
      </w:r>
    </w:p>
    <w:p w:rsidR="00C22977" w:rsidRPr="00706AB7" w:rsidRDefault="00C22977" w:rsidP="00C22977">
      <w:pPr>
        <w:rPr>
          <w:sz w:val="18"/>
        </w:rPr>
      </w:pPr>
      <w:r w:rsidRPr="00706AB7">
        <w:rPr>
          <w:sz w:val="18"/>
        </w:rPr>
        <w:t xml:space="preserve">  //Start up</w:t>
      </w:r>
    </w:p>
    <w:p w:rsidR="00C22977" w:rsidRPr="00706AB7" w:rsidRDefault="00C22977" w:rsidP="00C22977">
      <w:pPr>
        <w:rPr>
          <w:sz w:val="18"/>
        </w:rPr>
      </w:pPr>
      <w:r w:rsidRPr="00706AB7">
        <w:rPr>
          <w:sz w:val="18"/>
        </w:rPr>
        <w:t xml:space="preserve">  Serial.print("ABCDEFGHIJKLMNOPQRSTUVWX");</w:t>
      </w:r>
    </w:p>
    <w:p w:rsidR="00C22977" w:rsidRPr="00706AB7" w:rsidRDefault="00C22977" w:rsidP="00C22977">
      <w:pPr>
        <w:rPr>
          <w:sz w:val="18"/>
        </w:rPr>
      </w:pPr>
      <w:r w:rsidRPr="00706AB7">
        <w:rPr>
          <w:sz w:val="18"/>
        </w:rPr>
        <w:t xml:space="preserve">  Serial.flush();</w:t>
      </w:r>
    </w:p>
    <w:p w:rsidR="00C22977" w:rsidRPr="00706AB7" w:rsidRDefault="00C22977" w:rsidP="00C22977">
      <w:pPr>
        <w:rPr>
          <w:sz w:val="18"/>
        </w:rPr>
      </w:pPr>
      <w:r w:rsidRPr="00706AB7">
        <w:rPr>
          <w:sz w:val="18"/>
        </w:rPr>
        <w:t xml:space="preserve">  Wire.begin();</w:t>
      </w:r>
    </w:p>
    <w:p w:rsidR="00C22977" w:rsidRPr="00706AB7" w:rsidRDefault="00C22977" w:rsidP="00C22977">
      <w:pPr>
        <w:rPr>
          <w:sz w:val="18"/>
        </w:rPr>
      </w:pPr>
      <w:r w:rsidRPr="00706AB7">
        <w:rPr>
          <w:sz w:val="18"/>
        </w:rPr>
        <w:t xml:space="preserve">  //LCD setup</w:t>
      </w:r>
    </w:p>
    <w:p w:rsidR="00C22977" w:rsidRPr="00706AB7" w:rsidRDefault="00C22977" w:rsidP="00C22977">
      <w:pPr>
        <w:rPr>
          <w:sz w:val="18"/>
        </w:rPr>
      </w:pPr>
      <w:r w:rsidRPr="00706AB7">
        <w:rPr>
          <w:sz w:val="18"/>
        </w:rPr>
        <w:t xml:space="preserve">  setUpLCD();</w:t>
      </w:r>
    </w:p>
    <w:p w:rsidR="00C22977" w:rsidRDefault="00C22977" w:rsidP="00C22977">
      <w:pPr>
        <w:rPr>
          <w:sz w:val="18"/>
        </w:rPr>
      </w:pPr>
      <w:r w:rsidRPr="00706AB7">
        <w:rPr>
          <w:sz w:val="18"/>
        </w:rPr>
        <w:t>}</w:t>
      </w:r>
    </w:p>
    <w:p w:rsidR="00233345" w:rsidRPr="00233345" w:rsidRDefault="00233345" w:rsidP="00C22977">
      <w:pPr>
        <w:rPr>
          <w:b/>
          <w:i/>
        </w:rPr>
      </w:pPr>
      <w:r>
        <w:rPr>
          <w:b/>
          <w:i/>
        </w:rPr>
        <w:t>Displaying data to the lcd on setup</w:t>
      </w:r>
    </w:p>
    <w:p w:rsidR="00C22977" w:rsidRPr="00706AB7" w:rsidRDefault="00C22977" w:rsidP="00C22977">
      <w:pPr>
        <w:rPr>
          <w:sz w:val="18"/>
        </w:rPr>
      </w:pPr>
      <w:r w:rsidRPr="00706AB7">
        <w:rPr>
          <w:sz w:val="18"/>
        </w:rPr>
        <w:t>void setUpLCD(){</w:t>
      </w:r>
    </w:p>
    <w:p w:rsidR="00C22977" w:rsidRPr="00706AB7" w:rsidRDefault="00C22977" w:rsidP="00C22977">
      <w:pPr>
        <w:rPr>
          <w:sz w:val="18"/>
        </w:rPr>
      </w:pPr>
      <w:r w:rsidRPr="00706AB7">
        <w:rPr>
          <w:sz w:val="18"/>
        </w:rPr>
        <w:t xml:space="preserve">  //setup LCD</w:t>
      </w:r>
    </w:p>
    <w:p w:rsidR="00C22977" w:rsidRPr="00706AB7" w:rsidRDefault="00C22977" w:rsidP="00C22977">
      <w:pPr>
        <w:rPr>
          <w:sz w:val="18"/>
        </w:rPr>
      </w:pPr>
      <w:r w:rsidRPr="00706AB7">
        <w:rPr>
          <w:sz w:val="18"/>
        </w:rPr>
        <w:t xml:space="preserve">  lcd.lcdClear();</w:t>
      </w:r>
    </w:p>
    <w:p w:rsidR="00C22977" w:rsidRPr="00706AB7" w:rsidRDefault="00C22977" w:rsidP="00C22977">
      <w:pPr>
        <w:rPr>
          <w:sz w:val="18"/>
        </w:rPr>
      </w:pPr>
      <w:r w:rsidRPr="00706AB7">
        <w:rPr>
          <w:sz w:val="18"/>
        </w:rPr>
        <w:t xml:space="preserve">  lcd.lcdGoToXY(1,1);</w:t>
      </w:r>
    </w:p>
    <w:p w:rsidR="00C22977" w:rsidRPr="00706AB7" w:rsidRDefault="00C22977" w:rsidP="00C22977">
      <w:pPr>
        <w:rPr>
          <w:sz w:val="18"/>
        </w:rPr>
      </w:pPr>
      <w:r w:rsidRPr="00706AB7">
        <w:rPr>
          <w:sz w:val="18"/>
        </w:rPr>
        <w:t xml:space="preserve">  lcd.lcdWrite("LED:");</w:t>
      </w:r>
    </w:p>
    <w:p w:rsidR="00C22977" w:rsidRPr="00706AB7" w:rsidRDefault="00C22977" w:rsidP="00C22977">
      <w:pPr>
        <w:rPr>
          <w:sz w:val="18"/>
        </w:rPr>
      </w:pPr>
      <w:r w:rsidRPr="00706AB7">
        <w:rPr>
          <w:sz w:val="18"/>
        </w:rPr>
        <w:t xml:space="preserve">  lcd.lcdGoToXY(1,2);</w:t>
      </w:r>
    </w:p>
    <w:p w:rsidR="00C22977" w:rsidRPr="00706AB7" w:rsidRDefault="00C22977" w:rsidP="00C22977">
      <w:pPr>
        <w:rPr>
          <w:sz w:val="18"/>
        </w:rPr>
      </w:pPr>
      <w:r w:rsidRPr="00706AB7">
        <w:rPr>
          <w:sz w:val="18"/>
        </w:rPr>
        <w:t xml:space="preserve">  lcd.lcdWrite("VALUE:");</w:t>
      </w:r>
    </w:p>
    <w:p w:rsidR="00C22977" w:rsidRDefault="00C22977" w:rsidP="00C22977">
      <w:pPr>
        <w:rPr>
          <w:sz w:val="18"/>
        </w:rPr>
      </w:pPr>
      <w:r w:rsidRPr="00706AB7">
        <w:rPr>
          <w:sz w:val="18"/>
        </w:rPr>
        <w:t>}</w:t>
      </w:r>
    </w:p>
    <w:p w:rsidR="00233345" w:rsidRPr="00233345" w:rsidRDefault="00233345" w:rsidP="00C22977">
      <w:pPr>
        <w:rPr>
          <w:b/>
          <w:i/>
        </w:rPr>
      </w:pPr>
      <w:r>
        <w:rPr>
          <w:b/>
          <w:i/>
        </w:rPr>
        <w:t>Main loop, will check for messages being sent to the hub and check if a user has pressed any of the buttons on the LCD screen using the LCD library.</w:t>
      </w:r>
    </w:p>
    <w:p w:rsidR="00C22977" w:rsidRPr="00706AB7" w:rsidRDefault="00C22977" w:rsidP="00C22977">
      <w:pPr>
        <w:rPr>
          <w:sz w:val="18"/>
        </w:rPr>
      </w:pPr>
      <w:r w:rsidRPr="00706AB7">
        <w:rPr>
          <w:sz w:val="18"/>
        </w:rPr>
        <w:t>void loop(){</w:t>
      </w:r>
    </w:p>
    <w:p w:rsidR="00C22977" w:rsidRPr="00706AB7" w:rsidRDefault="00C22977" w:rsidP="00C22977">
      <w:pPr>
        <w:rPr>
          <w:sz w:val="18"/>
        </w:rPr>
      </w:pPr>
      <w:r w:rsidRPr="00706AB7">
        <w:rPr>
          <w:sz w:val="18"/>
        </w:rPr>
        <w:t xml:space="preserve">  //main loop</w:t>
      </w:r>
    </w:p>
    <w:p w:rsidR="00C22977" w:rsidRPr="00706AB7" w:rsidRDefault="00C22977" w:rsidP="00C22977">
      <w:pPr>
        <w:rPr>
          <w:sz w:val="18"/>
        </w:rPr>
      </w:pPr>
      <w:r w:rsidRPr="00706AB7">
        <w:rPr>
          <w:sz w:val="18"/>
        </w:rPr>
        <w:t xml:space="preserve">  //Check for messages</w:t>
      </w:r>
    </w:p>
    <w:p w:rsidR="00C22977" w:rsidRPr="00706AB7" w:rsidRDefault="00C22977" w:rsidP="00C22977">
      <w:pPr>
        <w:rPr>
          <w:sz w:val="18"/>
        </w:rPr>
      </w:pPr>
      <w:r w:rsidRPr="00706AB7">
        <w:rPr>
          <w:sz w:val="18"/>
        </w:rPr>
        <w:t xml:space="preserve">  LLAPmessageReceiver();</w:t>
      </w:r>
    </w:p>
    <w:p w:rsidR="00C22977" w:rsidRPr="00706AB7" w:rsidRDefault="00C22977" w:rsidP="00C22977">
      <w:pPr>
        <w:rPr>
          <w:sz w:val="18"/>
        </w:rPr>
      </w:pPr>
      <w:r w:rsidRPr="00706AB7">
        <w:rPr>
          <w:sz w:val="18"/>
        </w:rPr>
        <w:t xml:space="preserve">  //check if the button has been pressed</w:t>
      </w:r>
    </w:p>
    <w:p w:rsidR="00C22977" w:rsidRPr="00706AB7" w:rsidRDefault="00C22977" w:rsidP="00C22977">
      <w:pPr>
        <w:rPr>
          <w:sz w:val="18"/>
        </w:rPr>
      </w:pPr>
      <w:r w:rsidRPr="00706AB7">
        <w:rPr>
          <w:sz w:val="18"/>
        </w:rPr>
        <w:t xml:space="preserve">  checkButtonPress();</w:t>
      </w:r>
    </w:p>
    <w:p w:rsidR="00C22977" w:rsidRPr="00706AB7" w:rsidRDefault="00C22977" w:rsidP="00C22977">
      <w:pPr>
        <w:rPr>
          <w:sz w:val="18"/>
        </w:rPr>
      </w:pPr>
      <w:r w:rsidRPr="00706AB7">
        <w:rPr>
          <w:sz w:val="18"/>
        </w:rPr>
        <w:t xml:space="preserve">  delay(100);      </w:t>
      </w:r>
    </w:p>
    <w:p w:rsidR="00C22977" w:rsidRDefault="00C22977" w:rsidP="00C22977">
      <w:pPr>
        <w:rPr>
          <w:sz w:val="18"/>
        </w:rPr>
      </w:pPr>
      <w:r w:rsidRPr="00706AB7">
        <w:rPr>
          <w:sz w:val="18"/>
        </w:rPr>
        <w:t>}</w:t>
      </w:r>
    </w:p>
    <w:p w:rsidR="00233345" w:rsidRDefault="00233345" w:rsidP="00C22977">
      <w:pPr>
        <w:rPr>
          <w:b/>
          <w:i/>
        </w:rPr>
      </w:pPr>
      <w:r>
        <w:rPr>
          <w:b/>
          <w:i/>
        </w:rPr>
        <w:lastRenderedPageBreak/>
        <w:t>Hubs version of controllers command handler, will use the extracted command from an sent message and compare it to a list of possible commands. IF one is matched will perform some task. In this case we check for a values being sent then output the values to the screen, making sure to send a acknowledgement to the controller.</w:t>
      </w:r>
    </w:p>
    <w:p w:rsidR="00233345" w:rsidRPr="00233345" w:rsidRDefault="00233345" w:rsidP="00C22977">
      <w:pPr>
        <w:rPr>
          <w:b/>
          <w:i/>
        </w:rPr>
      </w:pPr>
    </w:p>
    <w:p w:rsidR="00C22977" w:rsidRPr="00706AB7" w:rsidRDefault="00C22977" w:rsidP="00C22977">
      <w:pPr>
        <w:rPr>
          <w:sz w:val="18"/>
        </w:rPr>
      </w:pPr>
      <w:r w:rsidRPr="00706AB7">
        <w:rPr>
          <w:sz w:val="18"/>
        </w:rPr>
        <w:t>void commandHandler(String incomingCommand){</w:t>
      </w:r>
    </w:p>
    <w:p w:rsidR="00C22977" w:rsidRPr="00706AB7" w:rsidRDefault="00C22977" w:rsidP="00C22977">
      <w:pPr>
        <w:rPr>
          <w:sz w:val="18"/>
        </w:rPr>
      </w:pPr>
      <w:r w:rsidRPr="00706AB7">
        <w:rPr>
          <w:sz w:val="18"/>
        </w:rPr>
        <w:t xml:space="preserve">  //takes in the command</w:t>
      </w:r>
    </w:p>
    <w:p w:rsidR="00C22977" w:rsidRPr="00706AB7" w:rsidRDefault="00C22977" w:rsidP="00C22977">
      <w:pPr>
        <w:rPr>
          <w:sz w:val="18"/>
        </w:rPr>
      </w:pPr>
      <w:r w:rsidRPr="00706AB7">
        <w:rPr>
          <w:sz w:val="18"/>
        </w:rPr>
        <w:t xml:space="preserve">  //splits the comand from the data </w:t>
      </w:r>
    </w:p>
    <w:p w:rsidR="00C22977" w:rsidRPr="00706AB7" w:rsidRDefault="00C22977" w:rsidP="00C22977">
      <w:pPr>
        <w:rPr>
          <w:sz w:val="18"/>
        </w:rPr>
      </w:pPr>
      <w:r w:rsidRPr="00706AB7">
        <w:rPr>
          <w:sz w:val="18"/>
        </w:rPr>
        <w:t xml:space="preserve">  String command = incomingCommand.substring(0,4);</w:t>
      </w:r>
    </w:p>
    <w:p w:rsidR="00C22977" w:rsidRPr="00706AB7" w:rsidRDefault="00C22977" w:rsidP="00C22977">
      <w:pPr>
        <w:rPr>
          <w:sz w:val="18"/>
        </w:rPr>
      </w:pPr>
      <w:r w:rsidRPr="00706AB7">
        <w:rPr>
          <w:sz w:val="18"/>
        </w:rPr>
        <w:t xml:space="preserve">  String dataVal = incomingCommand.substring(4);</w:t>
      </w:r>
    </w:p>
    <w:p w:rsidR="00C22977" w:rsidRPr="00706AB7" w:rsidRDefault="00C22977" w:rsidP="00C22977">
      <w:pPr>
        <w:rPr>
          <w:sz w:val="18"/>
        </w:rPr>
      </w:pPr>
      <w:r w:rsidRPr="00706AB7">
        <w:rPr>
          <w:sz w:val="18"/>
        </w:rPr>
        <w:t xml:space="preserve">  //checks commands against list </w:t>
      </w:r>
    </w:p>
    <w:p w:rsidR="00C22977" w:rsidRPr="00706AB7" w:rsidRDefault="00C22977" w:rsidP="00C22977">
      <w:pPr>
        <w:rPr>
          <w:sz w:val="18"/>
        </w:rPr>
      </w:pPr>
      <w:r w:rsidRPr="00706AB7">
        <w:rPr>
          <w:sz w:val="18"/>
        </w:rPr>
        <w:t xml:space="preserve">  if(command =="VAL:"){</w:t>
      </w:r>
    </w:p>
    <w:p w:rsidR="00C22977" w:rsidRPr="00706AB7" w:rsidRDefault="00C22977" w:rsidP="00C22977">
      <w:pPr>
        <w:rPr>
          <w:sz w:val="18"/>
        </w:rPr>
      </w:pPr>
      <w:r w:rsidRPr="00706AB7">
        <w:rPr>
          <w:sz w:val="18"/>
        </w:rPr>
        <w:t xml:space="preserve">    // converts data to a formate needed for the LCD</w:t>
      </w:r>
    </w:p>
    <w:p w:rsidR="00C22977" w:rsidRPr="00706AB7" w:rsidRDefault="00C22977" w:rsidP="00C22977">
      <w:pPr>
        <w:rPr>
          <w:sz w:val="18"/>
        </w:rPr>
      </w:pPr>
      <w:r w:rsidRPr="00706AB7">
        <w:rPr>
          <w:sz w:val="18"/>
        </w:rPr>
        <w:t xml:space="preserve">    char dataPointer[20];</w:t>
      </w:r>
    </w:p>
    <w:p w:rsidR="00C22977" w:rsidRPr="00706AB7" w:rsidRDefault="00C22977" w:rsidP="00C22977">
      <w:pPr>
        <w:rPr>
          <w:sz w:val="18"/>
        </w:rPr>
      </w:pPr>
      <w:r w:rsidRPr="00706AB7">
        <w:rPr>
          <w:sz w:val="18"/>
        </w:rPr>
        <w:t xml:space="preserve">    dataVal.toCharArray(dataPointer, 6);</w:t>
      </w:r>
    </w:p>
    <w:p w:rsidR="00C22977" w:rsidRPr="00706AB7" w:rsidRDefault="00C22977" w:rsidP="00C22977">
      <w:pPr>
        <w:rPr>
          <w:sz w:val="18"/>
        </w:rPr>
      </w:pPr>
      <w:r w:rsidRPr="00706AB7">
        <w:rPr>
          <w:sz w:val="18"/>
        </w:rPr>
        <w:t xml:space="preserve">    lcd.lcdGoToXY(8,2);</w:t>
      </w:r>
    </w:p>
    <w:p w:rsidR="00C22977" w:rsidRPr="00706AB7" w:rsidRDefault="00C22977" w:rsidP="00C22977">
      <w:pPr>
        <w:rPr>
          <w:sz w:val="18"/>
        </w:rPr>
      </w:pPr>
      <w:r w:rsidRPr="00706AB7">
        <w:rPr>
          <w:sz w:val="18"/>
        </w:rPr>
        <w:t xml:space="preserve">    lcd.lcdWrite(dataPointer);</w:t>
      </w:r>
    </w:p>
    <w:p w:rsidR="00C22977" w:rsidRPr="00706AB7" w:rsidRDefault="00C22977" w:rsidP="00C22977">
      <w:pPr>
        <w:rPr>
          <w:sz w:val="18"/>
        </w:rPr>
      </w:pPr>
      <w:r w:rsidRPr="00706AB7">
        <w:rPr>
          <w:sz w:val="18"/>
        </w:rPr>
        <w:t xml:space="preserve">    //displays the value of the resistance</w:t>
      </w:r>
    </w:p>
    <w:p w:rsidR="00C22977" w:rsidRPr="00706AB7" w:rsidRDefault="00C22977" w:rsidP="00C22977">
      <w:pPr>
        <w:rPr>
          <w:sz w:val="18"/>
        </w:rPr>
      </w:pPr>
      <w:r w:rsidRPr="00706AB7">
        <w:rPr>
          <w:sz w:val="18"/>
        </w:rPr>
        <w:t xml:space="preserve">    if(isLedOn){</w:t>
      </w:r>
    </w:p>
    <w:p w:rsidR="00C22977" w:rsidRPr="00706AB7" w:rsidRDefault="00C22977" w:rsidP="00C22977">
      <w:pPr>
        <w:rPr>
          <w:sz w:val="18"/>
        </w:rPr>
      </w:pPr>
      <w:r w:rsidRPr="00706AB7">
        <w:rPr>
          <w:sz w:val="18"/>
        </w:rPr>
        <w:t xml:space="preserve">      //send the on state </w:t>
      </w:r>
    </w:p>
    <w:p w:rsidR="00C22977" w:rsidRPr="00706AB7" w:rsidRDefault="00C22977" w:rsidP="00C22977">
      <w:pPr>
        <w:rPr>
          <w:sz w:val="18"/>
        </w:rPr>
      </w:pPr>
      <w:r w:rsidRPr="00706AB7">
        <w:rPr>
          <w:sz w:val="18"/>
        </w:rPr>
        <w:t xml:space="preserve">      LLAPmessageSender("A2","DONEON");</w:t>
      </w:r>
    </w:p>
    <w:p w:rsidR="00C22977" w:rsidRPr="00706AB7" w:rsidRDefault="00C22977" w:rsidP="00C22977">
      <w:pPr>
        <w:rPr>
          <w:sz w:val="18"/>
        </w:rPr>
      </w:pPr>
      <w:r w:rsidRPr="00706AB7">
        <w:rPr>
          <w:sz w:val="18"/>
        </w:rPr>
        <w:t xml:space="preserve">    }else{</w:t>
      </w:r>
    </w:p>
    <w:p w:rsidR="00C22977" w:rsidRPr="00706AB7" w:rsidRDefault="00C22977" w:rsidP="00C22977">
      <w:pPr>
        <w:rPr>
          <w:sz w:val="18"/>
        </w:rPr>
      </w:pPr>
      <w:r w:rsidRPr="00706AB7">
        <w:rPr>
          <w:sz w:val="18"/>
        </w:rPr>
        <w:t xml:space="preserve">       LLAPmessageSender("A2","DONEOFF");</w:t>
      </w:r>
    </w:p>
    <w:p w:rsidR="00C22977" w:rsidRPr="00706AB7" w:rsidRDefault="00C22977" w:rsidP="00C22977">
      <w:pPr>
        <w:rPr>
          <w:sz w:val="18"/>
        </w:rPr>
      </w:pPr>
      <w:r w:rsidRPr="00706AB7">
        <w:rPr>
          <w:sz w:val="18"/>
        </w:rPr>
        <w:t xml:space="preserve">    }</w:t>
      </w:r>
    </w:p>
    <w:p w:rsidR="00C22977" w:rsidRPr="00706AB7" w:rsidRDefault="00C22977" w:rsidP="00C22977">
      <w:pPr>
        <w:rPr>
          <w:sz w:val="18"/>
        </w:rPr>
      </w:pPr>
      <w:r w:rsidRPr="00706AB7">
        <w:rPr>
          <w:sz w:val="18"/>
        </w:rPr>
        <w:t xml:space="preserve">  }else{</w:t>
      </w:r>
    </w:p>
    <w:p w:rsidR="00C22977" w:rsidRPr="00706AB7" w:rsidRDefault="00C22977" w:rsidP="00C22977">
      <w:pPr>
        <w:rPr>
          <w:sz w:val="18"/>
        </w:rPr>
      </w:pPr>
      <w:r w:rsidRPr="00706AB7">
        <w:rPr>
          <w:sz w:val="18"/>
        </w:rPr>
        <w:t xml:space="preserve">    //command does not meet up to one expected for the hub</w:t>
      </w:r>
    </w:p>
    <w:p w:rsidR="00C22977" w:rsidRPr="00706AB7" w:rsidRDefault="00C22977" w:rsidP="00C22977">
      <w:pPr>
        <w:rPr>
          <w:sz w:val="18"/>
        </w:rPr>
      </w:pPr>
      <w:r w:rsidRPr="00706AB7">
        <w:rPr>
          <w:sz w:val="18"/>
        </w:rPr>
        <w:t xml:space="preserve">    LLAPmessageSender("A2",lastCommand);</w:t>
      </w:r>
    </w:p>
    <w:p w:rsidR="00C22977" w:rsidRPr="00706AB7" w:rsidRDefault="00C22977" w:rsidP="00C22977">
      <w:pPr>
        <w:rPr>
          <w:sz w:val="18"/>
        </w:rPr>
      </w:pPr>
      <w:r w:rsidRPr="00706AB7">
        <w:rPr>
          <w:sz w:val="18"/>
        </w:rPr>
        <w:t xml:space="preserve">    Serial.println("COMMAND NOT RECOGNISED");</w:t>
      </w:r>
    </w:p>
    <w:p w:rsidR="00C22977" w:rsidRPr="00706AB7" w:rsidRDefault="00C22977" w:rsidP="00C22977">
      <w:pPr>
        <w:rPr>
          <w:sz w:val="18"/>
        </w:rPr>
      </w:pPr>
      <w:r w:rsidRPr="00706AB7">
        <w:rPr>
          <w:sz w:val="18"/>
        </w:rPr>
        <w:t xml:space="preserve">    //Serial.println(command);</w:t>
      </w:r>
    </w:p>
    <w:p w:rsidR="00C22977" w:rsidRPr="00706AB7" w:rsidRDefault="00C22977" w:rsidP="00C22977">
      <w:pPr>
        <w:rPr>
          <w:sz w:val="18"/>
        </w:rPr>
      </w:pPr>
      <w:r w:rsidRPr="00706AB7">
        <w:rPr>
          <w:sz w:val="18"/>
        </w:rPr>
        <w:t xml:space="preserve">  }</w:t>
      </w:r>
    </w:p>
    <w:p w:rsidR="00C22977" w:rsidRPr="00706AB7" w:rsidRDefault="00C22977" w:rsidP="00C22977">
      <w:pPr>
        <w:rPr>
          <w:sz w:val="18"/>
        </w:rPr>
      </w:pPr>
      <w:r w:rsidRPr="00706AB7">
        <w:rPr>
          <w:sz w:val="18"/>
        </w:rPr>
        <w:t xml:space="preserve">  </w:t>
      </w:r>
    </w:p>
    <w:p w:rsidR="00C22977" w:rsidRDefault="00C22977" w:rsidP="00C22977">
      <w:pPr>
        <w:rPr>
          <w:sz w:val="18"/>
        </w:rPr>
      </w:pPr>
      <w:r w:rsidRPr="00706AB7">
        <w:rPr>
          <w:sz w:val="18"/>
        </w:rPr>
        <w:t>}</w:t>
      </w:r>
    </w:p>
    <w:p w:rsidR="00233345" w:rsidRPr="00233345" w:rsidRDefault="00347026" w:rsidP="00C22977">
      <w:pPr>
        <w:rPr>
          <w:b/>
          <w:i/>
        </w:rPr>
      </w:pPr>
      <w:r>
        <w:rPr>
          <w:b/>
          <w:i/>
        </w:rPr>
        <w:t>Checks for an incoming message, if so will extract the message and send the string to the command handler. This is done to reduce the amount of code in one function.</w:t>
      </w:r>
    </w:p>
    <w:p w:rsidR="00C22977" w:rsidRPr="00706AB7" w:rsidRDefault="00C22977" w:rsidP="00C22977">
      <w:pPr>
        <w:rPr>
          <w:sz w:val="18"/>
        </w:rPr>
      </w:pPr>
      <w:r w:rsidRPr="00706AB7">
        <w:rPr>
          <w:sz w:val="18"/>
        </w:rPr>
        <w:t>void LLAPmessageReceiver(){</w:t>
      </w:r>
    </w:p>
    <w:p w:rsidR="00C22977" w:rsidRPr="00706AB7" w:rsidRDefault="00C22977" w:rsidP="00C22977">
      <w:pPr>
        <w:rPr>
          <w:sz w:val="18"/>
        </w:rPr>
      </w:pPr>
      <w:r w:rsidRPr="00706AB7">
        <w:rPr>
          <w:sz w:val="18"/>
        </w:rPr>
        <w:t xml:space="preserve">  if (LLAP.bMsgReceived) {</w:t>
      </w:r>
    </w:p>
    <w:p w:rsidR="00C22977" w:rsidRPr="00706AB7" w:rsidRDefault="00C22977" w:rsidP="00C22977">
      <w:pPr>
        <w:rPr>
          <w:sz w:val="18"/>
        </w:rPr>
      </w:pPr>
      <w:r w:rsidRPr="00706AB7">
        <w:rPr>
          <w:sz w:val="18"/>
        </w:rPr>
        <w:t xml:space="preserve">    //collects message</w:t>
      </w:r>
    </w:p>
    <w:p w:rsidR="00C22977" w:rsidRPr="00706AB7" w:rsidRDefault="00C22977" w:rsidP="00C22977">
      <w:pPr>
        <w:rPr>
          <w:sz w:val="18"/>
        </w:rPr>
      </w:pPr>
      <w:r w:rsidRPr="00706AB7">
        <w:rPr>
          <w:sz w:val="18"/>
        </w:rPr>
        <w:t xml:space="preserve">    //Serial.println(LLAP.sMessage);</w:t>
      </w:r>
    </w:p>
    <w:p w:rsidR="00C22977" w:rsidRPr="00706AB7" w:rsidRDefault="00C22977" w:rsidP="00C22977">
      <w:pPr>
        <w:rPr>
          <w:sz w:val="18"/>
        </w:rPr>
      </w:pPr>
      <w:r w:rsidRPr="00706AB7">
        <w:rPr>
          <w:sz w:val="18"/>
        </w:rPr>
        <w:t xml:space="preserve">    String command = LLAP.sMessage;</w:t>
      </w:r>
    </w:p>
    <w:p w:rsidR="00C22977" w:rsidRPr="00706AB7" w:rsidRDefault="00C22977" w:rsidP="00C22977">
      <w:pPr>
        <w:rPr>
          <w:sz w:val="18"/>
        </w:rPr>
      </w:pPr>
      <w:r w:rsidRPr="00706AB7">
        <w:rPr>
          <w:sz w:val="18"/>
        </w:rPr>
        <w:t xml:space="preserve">    commandHandler(command);</w:t>
      </w:r>
    </w:p>
    <w:p w:rsidR="00C22977" w:rsidRPr="00706AB7" w:rsidRDefault="00C22977" w:rsidP="00C22977">
      <w:pPr>
        <w:rPr>
          <w:sz w:val="18"/>
        </w:rPr>
      </w:pPr>
      <w:r w:rsidRPr="00706AB7">
        <w:rPr>
          <w:sz w:val="18"/>
        </w:rPr>
        <w:t xml:space="preserve">    LLAP.bMsgReceived = false;  // if we do not clear the message flag then message processing will be blocked</w:t>
      </w:r>
    </w:p>
    <w:p w:rsidR="00C22977" w:rsidRPr="00706AB7" w:rsidRDefault="00C22977" w:rsidP="00C22977">
      <w:pPr>
        <w:rPr>
          <w:sz w:val="18"/>
        </w:rPr>
      </w:pPr>
      <w:r w:rsidRPr="00706AB7">
        <w:rPr>
          <w:sz w:val="18"/>
        </w:rPr>
        <w:t xml:space="preserve">  }</w:t>
      </w:r>
    </w:p>
    <w:p w:rsidR="00C22977" w:rsidRDefault="00C22977" w:rsidP="00C22977">
      <w:pPr>
        <w:rPr>
          <w:sz w:val="18"/>
        </w:rPr>
      </w:pPr>
      <w:r w:rsidRPr="00706AB7">
        <w:rPr>
          <w:sz w:val="18"/>
        </w:rPr>
        <w:t>}</w:t>
      </w:r>
    </w:p>
    <w:p w:rsidR="00347026" w:rsidRDefault="00347026" w:rsidP="00C22977">
      <w:pPr>
        <w:rPr>
          <w:sz w:val="18"/>
        </w:rPr>
      </w:pPr>
    </w:p>
    <w:p w:rsidR="00347026" w:rsidRDefault="00347026" w:rsidP="00347026">
      <w:pPr>
        <w:rPr>
          <w:b/>
          <w:i/>
        </w:rPr>
      </w:pPr>
      <w:r>
        <w:rPr>
          <w:b/>
          <w:i/>
        </w:rPr>
        <w:t>Hubs version of a command builder to a custom ID, as used in the controller also.</w:t>
      </w:r>
    </w:p>
    <w:p w:rsidR="00347026" w:rsidRPr="00706AB7" w:rsidRDefault="00347026" w:rsidP="00C22977">
      <w:pPr>
        <w:rPr>
          <w:sz w:val="18"/>
        </w:rPr>
      </w:pPr>
    </w:p>
    <w:p w:rsidR="00C22977" w:rsidRPr="00706AB7" w:rsidRDefault="00C22977" w:rsidP="00C22977">
      <w:pPr>
        <w:rPr>
          <w:sz w:val="18"/>
        </w:rPr>
      </w:pPr>
      <w:r w:rsidRPr="00706AB7">
        <w:rPr>
          <w:sz w:val="18"/>
        </w:rPr>
        <w:t>boolean LLAPmessageSender(String ID,String message){</w:t>
      </w:r>
    </w:p>
    <w:p w:rsidR="00C22977" w:rsidRPr="00706AB7" w:rsidRDefault="00C22977" w:rsidP="00C22977">
      <w:pPr>
        <w:rPr>
          <w:sz w:val="18"/>
        </w:rPr>
      </w:pPr>
      <w:r w:rsidRPr="00706AB7">
        <w:rPr>
          <w:sz w:val="18"/>
        </w:rPr>
        <w:t xml:space="preserve">  //takes in recipiant ID and the Message </w:t>
      </w:r>
    </w:p>
    <w:p w:rsidR="00C22977" w:rsidRPr="00706AB7" w:rsidRDefault="00C22977" w:rsidP="00C22977">
      <w:pPr>
        <w:rPr>
          <w:sz w:val="18"/>
        </w:rPr>
      </w:pPr>
      <w:r w:rsidRPr="00706AB7">
        <w:rPr>
          <w:sz w:val="18"/>
        </w:rPr>
        <w:t xml:space="preserve">  lastCommand = message;</w:t>
      </w:r>
    </w:p>
    <w:p w:rsidR="00C22977" w:rsidRPr="00706AB7" w:rsidRDefault="00C22977" w:rsidP="00C22977">
      <w:pPr>
        <w:rPr>
          <w:sz w:val="18"/>
        </w:rPr>
      </w:pPr>
      <w:r w:rsidRPr="00706AB7">
        <w:rPr>
          <w:sz w:val="18"/>
        </w:rPr>
        <w:t xml:space="preserve">  if(message.length()&lt;=9){</w:t>
      </w:r>
    </w:p>
    <w:p w:rsidR="00C22977" w:rsidRPr="00706AB7" w:rsidRDefault="00C22977" w:rsidP="00C22977">
      <w:pPr>
        <w:rPr>
          <w:sz w:val="18"/>
        </w:rPr>
      </w:pPr>
      <w:r w:rsidRPr="00706AB7">
        <w:rPr>
          <w:sz w:val="18"/>
        </w:rPr>
        <w:t xml:space="preserve">    // message is needed to be less than 9 characters</w:t>
      </w:r>
    </w:p>
    <w:p w:rsidR="00C22977" w:rsidRPr="00706AB7" w:rsidRDefault="00C22977" w:rsidP="00C22977">
      <w:pPr>
        <w:rPr>
          <w:sz w:val="18"/>
        </w:rPr>
      </w:pPr>
      <w:r w:rsidRPr="00706AB7">
        <w:rPr>
          <w:sz w:val="18"/>
        </w:rPr>
        <w:t xml:space="preserve">    String command = "a";</w:t>
      </w:r>
    </w:p>
    <w:p w:rsidR="00C22977" w:rsidRPr="00706AB7" w:rsidRDefault="00C22977" w:rsidP="00C22977">
      <w:pPr>
        <w:rPr>
          <w:sz w:val="18"/>
        </w:rPr>
      </w:pPr>
      <w:r w:rsidRPr="00706AB7">
        <w:rPr>
          <w:sz w:val="18"/>
        </w:rPr>
        <w:t xml:space="preserve">    int messageLength = 1;</w:t>
      </w:r>
    </w:p>
    <w:p w:rsidR="00C22977" w:rsidRPr="00706AB7" w:rsidRDefault="00C22977" w:rsidP="00C22977">
      <w:pPr>
        <w:rPr>
          <w:sz w:val="18"/>
        </w:rPr>
      </w:pPr>
      <w:r w:rsidRPr="00706AB7">
        <w:rPr>
          <w:sz w:val="18"/>
        </w:rPr>
        <w:t xml:space="preserve">    command.concat(ID);</w:t>
      </w:r>
    </w:p>
    <w:p w:rsidR="00C22977" w:rsidRPr="00706AB7" w:rsidRDefault="00C22977" w:rsidP="00C22977">
      <w:pPr>
        <w:rPr>
          <w:sz w:val="18"/>
        </w:rPr>
      </w:pPr>
      <w:r w:rsidRPr="00706AB7">
        <w:rPr>
          <w:sz w:val="18"/>
        </w:rPr>
        <w:t xml:space="preserve">    //required to be upper case so can be seen</w:t>
      </w:r>
    </w:p>
    <w:p w:rsidR="00C22977" w:rsidRPr="00706AB7" w:rsidRDefault="00C22977" w:rsidP="00C22977">
      <w:pPr>
        <w:rPr>
          <w:sz w:val="18"/>
        </w:rPr>
      </w:pPr>
      <w:r w:rsidRPr="00706AB7">
        <w:rPr>
          <w:sz w:val="18"/>
        </w:rPr>
        <w:t xml:space="preserve">    message.toUpperCase();</w:t>
      </w:r>
    </w:p>
    <w:p w:rsidR="00C22977" w:rsidRPr="00706AB7" w:rsidRDefault="00C22977" w:rsidP="00C22977">
      <w:pPr>
        <w:rPr>
          <w:sz w:val="18"/>
        </w:rPr>
      </w:pPr>
      <w:r w:rsidRPr="00706AB7">
        <w:rPr>
          <w:sz w:val="18"/>
        </w:rPr>
        <w:t xml:space="preserve">    command.concat(message);</w:t>
      </w:r>
    </w:p>
    <w:p w:rsidR="00C22977" w:rsidRPr="00706AB7" w:rsidRDefault="00C22977" w:rsidP="00C22977">
      <w:pPr>
        <w:rPr>
          <w:sz w:val="18"/>
        </w:rPr>
      </w:pPr>
      <w:r w:rsidRPr="00706AB7">
        <w:rPr>
          <w:sz w:val="18"/>
        </w:rPr>
        <w:lastRenderedPageBreak/>
        <w:t xml:space="preserve">    messageLength = command.length();</w:t>
      </w:r>
    </w:p>
    <w:p w:rsidR="00C22977" w:rsidRPr="00706AB7" w:rsidRDefault="00C22977" w:rsidP="00C22977">
      <w:pPr>
        <w:rPr>
          <w:sz w:val="18"/>
        </w:rPr>
      </w:pPr>
      <w:r w:rsidRPr="00706AB7">
        <w:rPr>
          <w:sz w:val="18"/>
        </w:rPr>
        <w:t xml:space="preserve">    //add padding </w:t>
      </w:r>
    </w:p>
    <w:p w:rsidR="00C22977" w:rsidRPr="00706AB7" w:rsidRDefault="00C22977" w:rsidP="00C22977">
      <w:pPr>
        <w:rPr>
          <w:sz w:val="18"/>
        </w:rPr>
      </w:pPr>
      <w:r w:rsidRPr="00706AB7">
        <w:rPr>
          <w:sz w:val="18"/>
        </w:rPr>
        <w:t xml:space="preserve">    while(messageLength &lt;12){</w:t>
      </w:r>
    </w:p>
    <w:p w:rsidR="00C22977" w:rsidRPr="00706AB7" w:rsidRDefault="00C22977" w:rsidP="00C22977">
      <w:pPr>
        <w:rPr>
          <w:sz w:val="18"/>
        </w:rPr>
      </w:pPr>
      <w:r w:rsidRPr="00706AB7">
        <w:rPr>
          <w:sz w:val="18"/>
        </w:rPr>
        <w:t xml:space="preserve">      command.concat("-");</w:t>
      </w:r>
    </w:p>
    <w:p w:rsidR="00C22977" w:rsidRPr="00706AB7" w:rsidRDefault="00C22977" w:rsidP="00C22977">
      <w:pPr>
        <w:rPr>
          <w:sz w:val="18"/>
        </w:rPr>
      </w:pPr>
      <w:r w:rsidRPr="00706AB7">
        <w:rPr>
          <w:sz w:val="18"/>
        </w:rPr>
        <w:t xml:space="preserve">        messageLength = command.length();</w:t>
      </w:r>
    </w:p>
    <w:p w:rsidR="00C22977" w:rsidRPr="00706AB7" w:rsidRDefault="00C22977" w:rsidP="00C22977">
      <w:pPr>
        <w:rPr>
          <w:sz w:val="18"/>
        </w:rPr>
      </w:pPr>
      <w:r w:rsidRPr="00706AB7">
        <w:rPr>
          <w:sz w:val="18"/>
        </w:rPr>
        <w:t xml:space="preserve">    }</w:t>
      </w:r>
    </w:p>
    <w:p w:rsidR="00C22977" w:rsidRPr="00706AB7" w:rsidRDefault="00C22977" w:rsidP="00C22977">
      <w:pPr>
        <w:rPr>
          <w:sz w:val="18"/>
        </w:rPr>
      </w:pPr>
      <w:r w:rsidRPr="00706AB7">
        <w:rPr>
          <w:sz w:val="18"/>
        </w:rPr>
        <w:t xml:space="preserve">    Serial.println(command);</w:t>
      </w:r>
    </w:p>
    <w:p w:rsidR="00C22977" w:rsidRPr="00706AB7" w:rsidRDefault="00C22977" w:rsidP="00C22977">
      <w:pPr>
        <w:rPr>
          <w:sz w:val="18"/>
        </w:rPr>
      </w:pPr>
      <w:r w:rsidRPr="00706AB7">
        <w:rPr>
          <w:sz w:val="18"/>
        </w:rPr>
        <w:t xml:space="preserve">    //return true meaning the message was created okay</w:t>
      </w:r>
    </w:p>
    <w:p w:rsidR="00C22977" w:rsidRPr="00706AB7" w:rsidRDefault="00C22977" w:rsidP="00C22977">
      <w:pPr>
        <w:rPr>
          <w:sz w:val="18"/>
        </w:rPr>
      </w:pPr>
      <w:r w:rsidRPr="00706AB7">
        <w:rPr>
          <w:sz w:val="18"/>
        </w:rPr>
        <w:t xml:space="preserve">    return true;</w:t>
      </w:r>
    </w:p>
    <w:p w:rsidR="00C22977" w:rsidRPr="00706AB7" w:rsidRDefault="00C22977" w:rsidP="00C22977">
      <w:pPr>
        <w:rPr>
          <w:sz w:val="18"/>
        </w:rPr>
      </w:pPr>
      <w:r w:rsidRPr="00706AB7">
        <w:rPr>
          <w:sz w:val="18"/>
        </w:rPr>
        <w:t xml:space="preserve">  }</w:t>
      </w:r>
    </w:p>
    <w:p w:rsidR="00C22977" w:rsidRPr="00706AB7" w:rsidRDefault="00C22977" w:rsidP="00C22977">
      <w:pPr>
        <w:rPr>
          <w:sz w:val="18"/>
        </w:rPr>
      </w:pPr>
      <w:r w:rsidRPr="00706AB7">
        <w:rPr>
          <w:sz w:val="18"/>
        </w:rPr>
        <w:t xml:space="preserve">  //return true meaning the message was too long</w:t>
      </w:r>
    </w:p>
    <w:p w:rsidR="00C22977" w:rsidRPr="00706AB7" w:rsidRDefault="00C22977" w:rsidP="00C22977">
      <w:pPr>
        <w:rPr>
          <w:sz w:val="18"/>
        </w:rPr>
      </w:pPr>
      <w:r w:rsidRPr="00706AB7">
        <w:rPr>
          <w:sz w:val="18"/>
        </w:rPr>
        <w:t xml:space="preserve">  return false;</w:t>
      </w:r>
    </w:p>
    <w:p w:rsidR="00C22977" w:rsidRDefault="00C22977" w:rsidP="00C22977">
      <w:pPr>
        <w:rPr>
          <w:sz w:val="18"/>
        </w:rPr>
      </w:pPr>
      <w:r w:rsidRPr="00706AB7">
        <w:rPr>
          <w:sz w:val="18"/>
        </w:rPr>
        <w:t>}</w:t>
      </w:r>
    </w:p>
    <w:p w:rsidR="00347026" w:rsidRDefault="00347026" w:rsidP="00C22977">
      <w:pPr>
        <w:rPr>
          <w:sz w:val="18"/>
        </w:rPr>
      </w:pPr>
    </w:p>
    <w:p w:rsidR="00347026" w:rsidRPr="00347026" w:rsidRDefault="00347026" w:rsidP="00C22977">
      <w:pPr>
        <w:rPr>
          <w:b/>
          <w:i/>
        </w:rPr>
      </w:pPr>
      <w:r>
        <w:rPr>
          <w:b/>
          <w:i/>
        </w:rPr>
        <w:t>Checks if a button on the LCD screen has been pressed, if will set a Boolean to on or off that corresponds to the LED on the controller being on. This Boolean is used in the acknowledgement to define the state of the LED on the controller. NOTE : This used to send a message of its own , however was more efficient to combine this with the acknowledgement .</w:t>
      </w:r>
      <w:bookmarkStart w:id="0" w:name="_GoBack"/>
      <w:bookmarkEnd w:id="0"/>
    </w:p>
    <w:p w:rsidR="00C22977" w:rsidRPr="00706AB7" w:rsidRDefault="00C22977" w:rsidP="00C22977">
      <w:pPr>
        <w:rPr>
          <w:sz w:val="18"/>
        </w:rPr>
      </w:pPr>
      <w:r w:rsidRPr="00706AB7">
        <w:rPr>
          <w:sz w:val="18"/>
        </w:rPr>
        <w:t>void checkButtonPress(){</w:t>
      </w:r>
    </w:p>
    <w:p w:rsidR="00C22977" w:rsidRPr="00706AB7" w:rsidRDefault="00C22977" w:rsidP="00C22977">
      <w:pPr>
        <w:rPr>
          <w:sz w:val="18"/>
        </w:rPr>
      </w:pPr>
      <w:r w:rsidRPr="00706AB7">
        <w:rPr>
          <w:sz w:val="18"/>
        </w:rPr>
        <w:t xml:space="preserve">  //gets data for the buttons</w:t>
      </w:r>
    </w:p>
    <w:p w:rsidR="00C22977" w:rsidRPr="00706AB7" w:rsidRDefault="00C22977" w:rsidP="00C22977">
      <w:pPr>
        <w:rPr>
          <w:sz w:val="18"/>
        </w:rPr>
      </w:pPr>
      <w:r w:rsidRPr="00706AB7">
        <w:rPr>
          <w:sz w:val="18"/>
        </w:rPr>
        <w:t xml:space="preserve">   buttons = lcd.readButtons();</w:t>
      </w:r>
    </w:p>
    <w:p w:rsidR="00C22977" w:rsidRPr="00706AB7" w:rsidRDefault="00C22977" w:rsidP="00C22977">
      <w:pPr>
        <w:rPr>
          <w:sz w:val="18"/>
        </w:rPr>
      </w:pPr>
      <w:r w:rsidRPr="00706AB7">
        <w:rPr>
          <w:sz w:val="18"/>
        </w:rPr>
        <w:t xml:space="preserve">   //moves to x = 6 y = 1 possition on the LCD</w:t>
      </w:r>
    </w:p>
    <w:p w:rsidR="00C22977" w:rsidRPr="00706AB7" w:rsidRDefault="00C22977" w:rsidP="00C22977">
      <w:pPr>
        <w:rPr>
          <w:sz w:val="18"/>
        </w:rPr>
      </w:pPr>
      <w:r w:rsidRPr="00706AB7">
        <w:rPr>
          <w:sz w:val="18"/>
        </w:rPr>
        <w:t xml:space="preserve">   //Displays if the buton is pressed</w:t>
      </w:r>
    </w:p>
    <w:p w:rsidR="00C22977" w:rsidRPr="00706AB7" w:rsidRDefault="00C22977" w:rsidP="00C22977">
      <w:pPr>
        <w:rPr>
          <w:sz w:val="18"/>
        </w:rPr>
      </w:pPr>
      <w:r w:rsidRPr="00706AB7">
        <w:rPr>
          <w:sz w:val="18"/>
        </w:rPr>
        <w:t xml:space="preserve">   lcd.lcdGoToXY(6,1);</w:t>
      </w:r>
    </w:p>
    <w:p w:rsidR="00C22977" w:rsidRPr="00706AB7" w:rsidRDefault="00C22977" w:rsidP="00C22977">
      <w:pPr>
        <w:rPr>
          <w:sz w:val="18"/>
        </w:rPr>
      </w:pPr>
      <w:r w:rsidRPr="00706AB7">
        <w:rPr>
          <w:sz w:val="18"/>
        </w:rPr>
        <w:t xml:space="preserve">   if(buttons &amp; 0x01){</w:t>
      </w:r>
    </w:p>
    <w:p w:rsidR="00C22977" w:rsidRPr="00706AB7" w:rsidRDefault="00C22977" w:rsidP="00C22977">
      <w:pPr>
        <w:rPr>
          <w:sz w:val="18"/>
        </w:rPr>
      </w:pPr>
    </w:p>
    <w:p w:rsidR="00C22977" w:rsidRPr="00706AB7" w:rsidRDefault="00C22977" w:rsidP="00C22977">
      <w:pPr>
        <w:rPr>
          <w:sz w:val="18"/>
        </w:rPr>
      </w:pPr>
      <w:r w:rsidRPr="00706AB7">
        <w:rPr>
          <w:sz w:val="18"/>
        </w:rPr>
        <w:t xml:space="preserve">    }else{</w:t>
      </w:r>
    </w:p>
    <w:p w:rsidR="00C22977" w:rsidRPr="00706AB7" w:rsidRDefault="00C22977" w:rsidP="00C22977">
      <w:pPr>
        <w:rPr>
          <w:sz w:val="18"/>
        </w:rPr>
      </w:pPr>
      <w:r w:rsidRPr="00706AB7">
        <w:rPr>
          <w:sz w:val="18"/>
        </w:rPr>
        <w:t xml:space="preserve">        if(!isLedOn){</w:t>
      </w:r>
    </w:p>
    <w:p w:rsidR="00C22977" w:rsidRPr="00706AB7" w:rsidRDefault="00C22977" w:rsidP="00C22977">
      <w:pPr>
        <w:rPr>
          <w:sz w:val="18"/>
        </w:rPr>
      </w:pPr>
      <w:r w:rsidRPr="00706AB7">
        <w:rPr>
          <w:sz w:val="18"/>
        </w:rPr>
        <w:t xml:space="preserve">          lcd.lcdWrite("ON ");</w:t>
      </w:r>
    </w:p>
    <w:p w:rsidR="00C22977" w:rsidRPr="00706AB7" w:rsidRDefault="00C22977" w:rsidP="00C22977">
      <w:pPr>
        <w:rPr>
          <w:sz w:val="18"/>
        </w:rPr>
      </w:pPr>
      <w:r w:rsidRPr="00706AB7">
        <w:rPr>
          <w:sz w:val="18"/>
        </w:rPr>
        <w:t xml:space="preserve">          //LLAPmessageSender("A2","ON");</w:t>
      </w:r>
    </w:p>
    <w:p w:rsidR="00C22977" w:rsidRPr="00706AB7" w:rsidRDefault="00C22977" w:rsidP="00C22977">
      <w:pPr>
        <w:rPr>
          <w:sz w:val="18"/>
        </w:rPr>
      </w:pPr>
      <w:r w:rsidRPr="00706AB7">
        <w:rPr>
          <w:sz w:val="18"/>
        </w:rPr>
        <w:t xml:space="preserve">          isLedOn = true;</w:t>
      </w:r>
    </w:p>
    <w:p w:rsidR="00C22977" w:rsidRPr="00706AB7" w:rsidRDefault="00C22977" w:rsidP="00C22977">
      <w:pPr>
        <w:rPr>
          <w:sz w:val="18"/>
        </w:rPr>
      </w:pPr>
      <w:r w:rsidRPr="00706AB7">
        <w:rPr>
          <w:sz w:val="18"/>
        </w:rPr>
        <w:t xml:space="preserve">      }</w:t>
      </w:r>
    </w:p>
    <w:p w:rsidR="00C22977" w:rsidRPr="00706AB7" w:rsidRDefault="00C22977" w:rsidP="00C22977">
      <w:pPr>
        <w:rPr>
          <w:sz w:val="18"/>
        </w:rPr>
      </w:pPr>
      <w:r w:rsidRPr="00706AB7">
        <w:rPr>
          <w:sz w:val="18"/>
        </w:rPr>
        <w:t xml:space="preserve">    }</w:t>
      </w:r>
    </w:p>
    <w:p w:rsidR="00C22977" w:rsidRPr="00706AB7" w:rsidRDefault="00C22977" w:rsidP="00C22977">
      <w:pPr>
        <w:rPr>
          <w:sz w:val="18"/>
        </w:rPr>
      </w:pPr>
      <w:r w:rsidRPr="00706AB7">
        <w:rPr>
          <w:sz w:val="18"/>
        </w:rPr>
        <w:t xml:space="preserve">    if(buttons &amp; 0x02){ </w:t>
      </w:r>
    </w:p>
    <w:p w:rsidR="00C22977" w:rsidRPr="00706AB7" w:rsidRDefault="00C22977" w:rsidP="00C22977">
      <w:pPr>
        <w:rPr>
          <w:sz w:val="18"/>
        </w:rPr>
      </w:pPr>
    </w:p>
    <w:p w:rsidR="00C22977" w:rsidRPr="00706AB7" w:rsidRDefault="00C22977" w:rsidP="00C22977">
      <w:pPr>
        <w:rPr>
          <w:sz w:val="18"/>
        </w:rPr>
      </w:pPr>
      <w:r w:rsidRPr="00706AB7">
        <w:rPr>
          <w:sz w:val="18"/>
        </w:rPr>
        <w:t xml:space="preserve">    }else{</w:t>
      </w:r>
    </w:p>
    <w:p w:rsidR="00C22977" w:rsidRPr="00706AB7" w:rsidRDefault="00C22977" w:rsidP="00C22977">
      <w:pPr>
        <w:rPr>
          <w:sz w:val="18"/>
        </w:rPr>
      </w:pPr>
      <w:r w:rsidRPr="00706AB7">
        <w:rPr>
          <w:sz w:val="18"/>
        </w:rPr>
        <w:t xml:space="preserve">       if(isLedOn){</w:t>
      </w:r>
    </w:p>
    <w:p w:rsidR="00C22977" w:rsidRPr="00706AB7" w:rsidRDefault="00C22977" w:rsidP="00C22977">
      <w:pPr>
        <w:rPr>
          <w:sz w:val="18"/>
        </w:rPr>
      </w:pPr>
      <w:r w:rsidRPr="00706AB7">
        <w:rPr>
          <w:sz w:val="18"/>
        </w:rPr>
        <w:t xml:space="preserve">          lcd.lcdWrite("OFF");</w:t>
      </w:r>
    </w:p>
    <w:p w:rsidR="00C22977" w:rsidRPr="00706AB7" w:rsidRDefault="00C22977" w:rsidP="00C22977">
      <w:pPr>
        <w:rPr>
          <w:sz w:val="18"/>
        </w:rPr>
      </w:pPr>
      <w:r w:rsidRPr="00706AB7">
        <w:rPr>
          <w:sz w:val="18"/>
        </w:rPr>
        <w:t xml:space="preserve">          //LLAPmessageSender("A2","OFF");</w:t>
      </w:r>
    </w:p>
    <w:p w:rsidR="00C22977" w:rsidRPr="00706AB7" w:rsidRDefault="00C22977" w:rsidP="00C22977">
      <w:pPr>
        <w:rPr>
          <w:sz w:val="18"/>
        </w:rPr>
      </w:pPr>
      <w:r w:rsidRPr="00706AB7">
        <w:rPr>
          <w:sz w:val="18"/>
        </w:rPr>
        <w:t xml:space="preserve">          isLedOn = false;</w:t>
      </w:r>
    </w:p>
    <w:p w:rsidR="00C22977" w:rsidRPr="00706AB7" w:rsidRDefault="00C22977" w:rsidP="00C22977">
      <w:pPr>
        <w:rPr>
          <w:sz w:val="18"/>
        </w:rPr>
      </w:pPr>
      <w:r w:rsidRPr="00706AB7">
        <w:rPr>
          <w:sz w:val="18"/>
        </w:rPr>
        <w:t xml:space="preserve">      }</w:t>
      </w:r>
    </w:p>
    <w:p w:rsidR="00C22977" w:rsidRPr="00706AB7" w:rsidRDefault="00C22977" w:rsidP="00C22977">
      <w:pPr>
        <w:rPr>
          <w:sz w:val="18"/>
        </w:rPr>
      </w:pPr>
      <w:r w:rsidRPr="00706AB7">
        <w:rPr>
          <w:sz w:val="18"/>
        </w:rPr>
        <w:t xml:space="preserve">    }</w:t>
      </w:r>
    </w:p>
    <w:p w:rsidR="00C22977" w:rsidRPr="00706AB7" w:rsidRDefault="00C22977" w:rsidP="00C22977">
      <w:pPr>
        <w:rPr>
          <w:sz w:val="18"/>
        </w:rPr>
      </w:pPr>
    </w:p>
    <w:p w:rsidR="00C22977" w:rsidRPr="00706AB7" w:rsidRDefault="00C22977" w:rsidP="00C22977">
      <w:pPr>
        <w:rPr>
          <w:sz w:val="18"/>
        </w:rPr>
      </w:pPr>
      <w:r w:rsidRPr="00706AB7">
        <w:rPr>
          <w:sz w:val="18"/>
        </w:rPr>
        <w:t>}</w:t>
      </w:r>
    </w:p>
    <w:p w:rsidR="00C22977" w:rsidRPr="00C22977" w:rsidRDefault="00C22977" w:rsidP="00C22977">
      <w:pPr>
        <w:rPr>
          <w:b/>
          <w:i/>
        </w:rPr>
      </w:pPr>
    </w:p>
    <w:p w:rsidR="00C22977" w:rsidRPr="0090749A" w:rsidRDefault="00C22977" w:rsidP="00F31664">
      <w:pPr>
        <w:rPr>
          <w:b/>
          <w:i/>
        </w:rPr>
      </w:pPr>
    </w:p>
    <w:p w:rsidR="002211B0" w:rsidRPr="0090749A" w:rsidRDefault="002211B0" w:rsidP="00DA3FC5">
      <w:pPr>
        <w:rPr>
          <w:sz w:val="18"/>
        </w:rPr>
      </w:pPr>
    </w:p>
    <w:p w:rsidR="009E21E6" w:rsidRPr="0090749A" w:rsidRDefault="009E21E6" w:rsidP="00DA3FC5">
      <w:pPr>
        <w:rPr>
          <w:sz w:val="18"/>
        </w:rPr>
      </w:pPr>
      <w:r w:rsidRPr="0090749A">
        <w:rPr>
          <w:sz w:val="18"/>
        </w:rPr>
        <w:t xml:space="preserve"> </w:t>
      </w:r>
    </w:p>
    <w:p w:rsidR="003073A6" w:rsidRPr="0090749A" w:rsidRDefault="003073A6" w:rsidP="003073A6">
      <w:pPr>
        <w:rPr>
          <w:sz w:val="18"/>
        </w:rPr>
      </w:pPr>
    </w:p>
    <w:p w:rsidR="00C02912" w:rsidRPr="00C02912" w:rsidRDefault="00C02912" w:rsidP="00C02912"/>
    <w:p w:rsidR="00C36832" w:rsidRDefault="00C36832" w:rsidP="00C425B7"/>
    <w:p w:rsidR="00C36832" w:rsidRDefault="00C36832" w:rsidP="00C425B7"/>
    <w:p w:rsidR="00C36832" w:rsidRDefault="00C36832" w:rsidP="00C425B7"/>
    <w:p w:rsidR="00EA6D65" w:rsidRPr="00EA6D65" w:rsidRDefault="00EA6D65" w:rsidP="0090749A">
      <w:pPr>
        <w:tabs>
          <w:tab w:val="left" w:pos="2490"/>
        </w:tabs>
      </w:pPr>
      <w:r>
        <w:t xml:space="preserve"> </w:t>
      </w:r>
    </w:p>
    <w:sectPr w:rsidR="00EA6D65" w:rsidRPr="00EA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C6A10"/>
    <w:multiLevelType w:val="hybridMultilevel"/>
    <w:tmpl w:val="81BA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0D4DA7"/>
    <w:multiLevelType w:val="hybridMultilevel"/>
    <w:tmpl w:val="1E00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07E"/>
    <w:rsid w:val="00017306"/>
    <w:rsid w:val="00042404"/>
    <w:rsid w:val="00080295"/>
    <w:rsid w:val="00127097"/>
    <w:rsid w:val="00136963"/>
    <w:rsid w:val="002211B0"/>
    <w:rsid w:val="00233345"/>
    <w:rsid w:val="00283F57"/>
    <w:rsid w:val="003073A6"/>
    <w:rsid w:val="00347026"/>
    <w:rsid w:val="00370119"/>
    <w:rsid w:val="00422B4F"/>
    <w:rsid w:val="005E5DFC"/>
    <w:rsid w:val="00706AB7"/>
    <w:rsid w:val="00721A5B"/>
    <w:rsid w:val="00733C0D"/>
    <w:rsid w:val="00761E17"/>
    <w:rsid w:val="00766E50"/>
    <w:rsid w:val="00883709"/>
    <w:rsid w:val="0090749A"/>
    <w:rsid w:val="00922E52"/>
    <w:rsid w:val="0099109E"/>
    <w:rsid w:val="009E21E6"/>
    <w:rsid w:val="00B36E79"/>
    <w:rsid w:val="00BF44F0"/>
    <w:rsid w:val="00C02912"/>
    <w:rsid w:val="00C22977"/>
    <w:rsid w:val="00C36832"/>
    <w:rsid w:val="00C425B7"/>
    <w:rsid w:val="00CC26D9"/>
    <w:rsid w:val="00D2607E"/>
    <w:rsid w:val="00D354C6"/>
    <w:rsid w:val="00D86F1A"/>
    <w:rsid w:val="00DA3FC5"/>
    <w:rsid w:val="00DC3E4D"/>
    <w:rsid w:val="00EA6D65"/>
    <w:rsid w:val="00EF408E"/>
    <w:rsid w:val="00F13656"/>
    <w:rsid w:val="00F3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7C1AC-1188-4C6A-9E08-1A980732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uiPriority w:val="1"/>
    <w:qFormat/>
    <w:rsid w:val="00307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E53FA2EC-728D-4E23-BFBE-91BD3D6C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90</TotalTime>
  <Pages>7</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gee</dc:creator>
  <cp:keywords/>
  <dc:description/>
  <cp:lastModifiedBy>oliver gee</cp:lastModifiedBy>
  <cp:revision>17</cp:revision>
  <dcterms:created xsi:type="dcterms:W3CDTF">2016-02-08T20:16:00Z</dcterms:created>
  <dcterms:modified xsi:type="dcterms:W3CDTF">2016-02-18T13:12:00Z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